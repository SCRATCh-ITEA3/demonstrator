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7687A5" w14:textId="77777777" w:rsidR="00643870" w:rsidRPr="008E2344" w:rsidRDefault="002318B3" w:rsidP="008E2344">
      <w:pPr>
        <w:spacing w:line="240" w:lineRule="auto"/>
        <w:jc w:val="center"/>
        <w:rPr>
          <w:rFonts w:ascii="Oswald" w:hAnsi="Oswald"/>
          <w:b/>
          <w:color w:val="002060"/>
          <w:sz w:val="60"/>
          <w:szCs w:val="60"/>
        </w:rPr>
      </w:pPr>
      <w:bookmarkStart w:id="0" w:name="_GoBack"/>
      <w:bookmarkEnd w:id="0"/>
      <w:r>
        <w:rPr>
          <w:rFonts w:ascii="Oswald" w:hAnsi="Oswald"/>
          <w:b/>
          <w:noProof/>
          <w:color w:val="002060"/>
          <w:sz w:val="60"/>
          <w:szCs w:val="60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19F326B" wp14:editId="535DE2F9">
                <wp:simplePos x="0" y="0"/>
                <wp:positionH relativeFrom="margin">
                  <wp:posOffset>1310005</wp:posOffset>
                </wp:positionH>
                <wp:positionV relativeFrom="paragraph">
                  <wp:posOffset>-4445</wp:posOffset>
                </wp:positionV>
                <wp:extent cx="3219450" cy="1066800"/>
                <wp:effectExtent l="0" t="0" r="0" b="0"/>
                <wp:wrapNone/>
                <wp:docPr id="29" name="Gruppieren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9450" cy="1066800"/>
                          <a:chOff x="295275" y="-9525"/>
                          <a:chExt cx="2505075" cy="1066800"/>
                        </a:xfrm>
                      </wpg:grpSpPr>
                      <wpg:grpSp>
                        <wpg:cNvPr id="28" name="Gruppieren 28"/>
                        <wpg:cNvGrpSpPr/>
                        <wpg:grpSpPr>
                          <a:xfrm>
                            <a:off x="295275" y="-9525"/>
                            <a:ext cx="2505075" cy="1066800"/>
                            <a:chOff x="295275" y="-9525"/>
                            <a:chExt cx="2505075" cy="1066800"/>
                          </a:xfrm>
                        </wpg:grpSpPr>
                        <wps:wsp>
                          <wps:cNvPr id="25" name="Textfeld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1315" y="762000"/>
                              <a:ext cx="2400935" cy="2952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E33D13" w14:textId="77777777" w:rsidR="00CD04C8" w:rsidRPr="002318B3" w:rsidRDefault="00CD04C8">
                                <w:pPr>
                                  <w:rPr>
                                    <w:rFonts w:ascii="Oswald" w:hAnsi="Oswald"/>
                                    <w:color w:val="002060"/>
                                    <w:sz w:val="24"/>
                                    <w:szCs w:val="24"/>
                                  </w:rPr>
                                </w:pPr>
                                <w:r w:rsidRPr="002318B3">
                                  <w:rPr>
                                    <w:rFonts w:ascii="Oswald" w:hAnsi="Oswald"/>
                                    <w:color w:val="002060"/>
                                    <w:sz w:val="24"/>
                                    <w:szCs w:val="24"/>
                                  </w:rPr>
                                  <w:t>SECURE AND AGILE CONNECTED THNGS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6" name="Textfeld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5275" y="-9525"/>
                              <a:ext cx="2505075" cy="8858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CFA678C" w14:textId="77777777" w:rsidR="00CD04C8" w:rsidRPr="008E2344" w:rsidRDefault="00CD04C8" w:rsidP="002318B3">
                                <w:pPr>
                                  <w:spacing w:line="240" w:lineRule="auto"/>
                                  <w:jc w:val="center"/>
                                  <w:rPr>
                                    <w:rFonts w:ascii="Oswald" w:hAnsi="Oswald"/>
                                    <w:b/>
                                    <w:color w:val="002060"/>
                                    <w:sz w:val="60"/>
                                    <w:szCs w:val="6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Oswald" w:hAnsi="Oswald"/>
                                    <w:b/>
                                    <w:color w:val="002060"/>
                                    <w:sz w:val="96"/>
                                    <w:szCs w:val="60"/>
                                  </w:rPr>
                                  <w:t>S</w:t>
                                </w:r>
                                <w:r w:rsidRPr="008E2344">
                                  <w:rPr>
                                    <w:rFonts w:ascii="Oswald" w:hAnsi="Oswald"/>
                                    <w:b/>
                                    <w:color w:val="002060"/>
                                    <w:sz w:val="96"/>
                                    <w:szCs w:val="60"/>
                                  </w:rPr>
                                  <w:t>CRATCh</w:t>
                                </w:r>
                                <w:proofErr w:type="spellEnd"/>
                              </w:p>
                              <w:p w14:paraId="5D6358DF" w14:textId="77777777" w:rsidR="00CD04C8" w:rsidRDefault="00CD04C8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7" name="Gerader Verbinder 27"/>
                        <wps:cNvCnPr/>
                        <wps:spPr>
                          <a:xfrm>
                            <a:off x="466725" y="1028700"/>
                            <a:ext cx="216000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F326B" id="Gruppieren 29" o:spid="_x0000_s1026" style="position:absolute;left:0;text-align:left;margin-left:103.15pt;margin-top:-.35pt;width:253.5pt;height:84pt;z-index:251667456;mso-position-horizontal-relative:margin;mso-width-relative:margin;mso-height-relative:margin" coordorigin="2952,-95" coordsize="25050,10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">
                <v:group id="Gruppieren 28" o:spid="_x0000_s1027" style="position:absolute;left:2952;top:-95;width:25051;height:10667" coordorigin="2952,-95" coordsize="25050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8" type="#_x0000_t202" style="position:absolute;left:3613;top:7620;width:24009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<v:textbox>
                      <w:txbxContent>
                        <w:p w14:paraId="06E33D13" w14:textId="77777777" w:rsidR="00CD04C8" w:rsidRPr="002318B3" w:rsidRDefault="00CD04C8">
                          <w:pPr>
                            <w:rPr>
                              <w:rFonts w:ascii="Oswald" w:hAnsi="Oswald"/>
                              <w:color w:val="002060"/>
                              <w:sz w:val="24"/>
                              <w:szCs w:val="24"/>
                            </w:rPr>
                          </w:pPr>
                          <w:r w:rsidRPr="002318B3">
                            <w:rPr>
                              <w:rFonts w:ascii="Oswald" w:hAnsi="Oswald"/>
                              <w:color w:val="002060"/>
                              <w:sz w:val="24"/>
                              <w:szCs w:val="24"/>
                            </w:rPr>
                            <w:t>SECURE AND AGILE CONNECTED THNGS</w:t>
                          </w:r>
                        </w:p>
                      </w:txbxContent>
                    </v:textbox>
                  </v:shape>
                  <v:shape id="_x0000_s1029" type="#_x0000_t202" style="position:absolute;left:2952;top:-95;width:25051;height:8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<v:textbox>
                      <w:txbxContent>
                        <w:p w14:paraId="6CFA678C" w14:textId="77777777" w:rsidR="00CD04C8" w:rsidRPr="008E2344" w:rsidRDefault="00CD04C8" w:rsidP="002318B3">
                          <w:pPr>
                            <w:spacing w:line="240" w:lineRule="auto"/>
                            <w:jc w:val="center"/>
                            <w:rPr>
                              <w:rFonts w:ascii="Oswald" w:hAnsi="Oswald"/>
                              <w:b/>
                              <w:color w:val="002060"/>
                              <w:sz w:val="60"/>
                              <w:szCs w:val="60"/>
                            </w:rPr>
                          </w:pPr>
                          <w:proofErr w:type="spellStart"/>
                          <w:r>
                            <w:rPr>
                              <w:rFonts w:ascii="Oswald" w:hAnsi="Oswald"/>
                              <w:b/>
                              <w:color w:val="002060"/>
                              <w:sz w:val="96"/>
                              <w:szCs w:val="60"/>
                            </w:rPr>
                            <w:t>S</w:t>
                          </w:r>
                          <w:r w:rsidRPr="008E2344">
                            <w:rPr>
                              <w:rFonts w:ascii="Oswald" w:hAnsi="Oswald"/>
                              <w:b/>
                              <w:color w:val="002060"/>
                              <w:sz w:val="96"/>
                              <w:szCs w:val="60"/>
                            </w:rPr>
                            <w:t>CRATCh</w:t>
                          </w:r>
                          <w:proofErr w:type="spellEnd"/>
                        </w:p>
                        <w:p w14:paraId="5D6358DF" w14:textId="77777777" w:rsidR="00CD04C8" w:rsidRDefault="00CD04C8"/>
                      </w:txbxContent>
                    </v:textbox>
                  </v:shape>
                </v:group>
                <v:line id="Gerader Verbinder 27" o:spid="_x0000_s1030" style="position:absolute;visibility:visible;mso-wrap-style:square" from="4667,10287" to="26267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" strokecolor="#00b050" strokeweight="1.5pt">
                  <v:stroke joinstyle="miter"/>
                </v:line>
                <w10:wrap anchorx="margin"/>
              </v:group>
            </w:pict>
          </mc:Fallback>
        </mc:AlternateContent>
      </w:r>
    </w:p>
    <w:p w14:paraId="673E7B0A" w14:textId="77777777" w:rsidR="0000590B" w:rsidRDefault="006A1066" w:rsidP="008E2344">
      <w:pPr>
        <w:spacing w:after="0" w:line="240" w:lineRule="auto"/>
        <w:contextualSpacing/>
        <w:jc w:val="center"/>
        <w:rPr>
          <w:rFonts w:ascii="Oswald" w:hAnsi="Oswald"/>
          <w:sz w:val="24"/>
          <w:szCs w:val="24"/>
          <w:u w:val="single"/>
        </w:rPr>
      </w:pPr>
      <w:r w:rsidRPr="006A1066">
        <w:rPr>
          <w:rFonts w:ascii="Oswald" w:hAnsi="Oswald"/>
          <w:b/>
          <w:noProof/>
          <w:color w:val="002060"/>
          <w:sz w:val="60"/>
          <w:szCs w:val="6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3D95BD3" wp14:editId="54A48C23">
                <wp:simplePos x="0" y="0"/>
                <wp:positionH relativeFrom="margin">
                  <wp:align>center</wp:align>
                </wp:positionH>
                <wp:positionV relativeFrom="paragraph">
                  <wp:posOffset>8387715</wp:posOffset>
                </wp:positionV>
                <wp:extent cx="3305175" cy="365125"/>
                <wp:effectExtent l="0" t="0" r="0" b="0"/>
                <wp:wrapNone/>
                <wp:docPr id="31" name="Datumsplatzhalte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05175" cy="365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C3928D" w14:textId="77777777" w:rsidR="00CD04C8" w:rsidRPr="00F1367B" w:rsidRDefault="00CD04C8" w:rsidP="006A1066">
                            <w:pPr>
                              <w:pStyle w:val="Normaalweb"/>
                              <w:spacing w:before="0" w:beforeAutospacing="0" w:after="0" w:afterAutospacing="0"/>
                              <w:jc w:val="center"/>
                              <w:rPr>
                                <w:rFonts w:ascii="Open Sans" w:hAnsi="Open Sans" w:cs="Open Sans"/>
                                <w:color w:val="002060"/>
                              </w:rPr>
                            </w:pPr>
                            <w:r w:rsidRPr="00F1367B">
                              <w:rPr>
                                <w:rFonts w:ascii="Open Sans" w:hAnsi="Open Sans" w:cs="Open Sans"/>
                                <w:color w:val="002060"/>
                                <w:kern w:val="24"/>
                              </w:rPr>
                              <w:t xml:space="preserve">Copyright © 2018-2022, </w:t>
                            </w:r>
                            <w:proofErr w:type="spellStart"/>
                            <w:r w:rsidRPr="00F1367B">
                              <w:rPr>
                                <w:rFonts w:ascii="Open Sans" w:hAnsi="Open Sans" w:cs="Open Sans"/>
                                <w:color w:val="002060"/>
                                <w:kern w:val="24"/>
                              </w:rPr>
                              <w:t>SCRATCh</w:t>
                            </w:r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D95BD3" id="Datumsplatzhalter 3" o:spid="_x0000_s1031" type="#_x0000_t202" style="position:absolute;left:0;text-align:left;margin-left:0;margin-top:660.45pt;width:260.25pt;height:28.75pt;z-index:251669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" filled="f" stroked="f">
                <v:textbox>
                  <w:txbxContent>
                    <w:p w14:paraId="30C3928D" w14:textId="77777777" w:rsidR="00CD04C8" w:rsidRPr="00F1367B" w:rsidRDefault="00CD04C8" w:rsidP="006A1066">
                      <w:pPr>
                        <w:pStyle w:val="Normaalweb"/>
                        <w:spacing w:before="0" w:beforeAutospacing="0" w:after="0" w:afterAutospacing="0"/>
                        <w:jc w:val="center"/>
                        <w:rPr>
                          <w:rFonts w:ascii="Open Sans" w:hAnsi="Open Sans" w:cs="Open Sans"/>
                          <w:color w:val="002060"/>
                        </w:rPr>
                      </w:pPr>
                      <w:r w:rsidRPr="00F1367B">
                        <w:rPr>
                          <w:rFonts w:ascii="Open Sans" w:hAnsi="Open Sans" w:cs="Open Sans"/>
                          <w:color w:val="002060"/>
                          <w:kern w:val="24"/>
                        </w:rPr>
                        <w:t xml:space="preserve">Copyright © 2018-2022, </w:t>
                      </w:r>
                      <w:proofErr w:type="spellStart"/>
                      <w:r w:rsidRPr="00F1367B">
                        <w:rPr>
                          <w:rFonts w:ascii="Open Sans" w:hAnsi="Open Sans" w:cs="Open Sans"/>
                          <w:color w:val="002060"/>
                          <w:kern w:val="24"/>
                        </w:rPr>
                        <w:t>SCRATCh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318B3" w:rsidRPr="008E2344">
        <w:rPr>
          <w:b/>
          <w:noProof/>
          <w:color w:val="002060"/>
          <w:sz w:val="28"/>
        </w:rPr>
        <w:drawing>
          <wp:anchor distT="0" distB="0" distL="114300" distR="114300" simplePos="0" relativeHeight="251656192" behindDoc="1" locked="0" layoutInCell="1" allowOverlap="1" wp14:anchorId="47A0F66D" wp14:editId="051A9A07">
            <wp:simplePos x="0" y="0"/>
            <wp:positionH relativeFrom="margin">
              <wp:align>center</wp:align>
            </wp:positionH>
            <wp:positionV relativeFrom="paragraph">
              <wp:posOffset>2330450</wp:posOffset>
            </wp:positionV>
            <wp:extent cx="7571105" cy="1476375"/>
            <wp:effectExtent l="0" t="0" r="0" b="9525"/>
            <wp:wrapTight wrapText="bothSides">
              <wp:wrapPolygon edited="0">
                <wp:start x="0" y="0"/>
                <wp:lineTo x="0" y="21461"/>
                <wp:lineTo x="21522" y="21461"/>
                <wp:lineTo x="21522" y="0"/>
                <wp:lineTo x="0" y="0"/>
              </wp:wrapPolygon>
            </wp:wrapTight>
            <wp:docPr id="10" name="Grafik 9">
              <a:extLst xmlns:a="http://schemas.openxmlformats.org/drawingml/2006/main">
                <a:ext uri="{FF2B5EF4-FFF2-40B4-BE49-F238E27FC236}">
                  <a16:creationId xmlns:a16="http://schemas.microsoft.com/office/drawing/2014/main" id="{DB4DA247-3F7E-4CE9-92C2-B620932C39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9">
                      <a:extLst>
                        <a:ext uri="{FF2B5EF4-FFF2-40B4-BE49-F238E27FC236}">
                          <a16:creationId xmlns:a16="http://schemas.microsoft.com/office/drawing/2014/main" id="{DB4DA247-3F7E-4CE9-92C2-B620932C39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" r="4370"/>
                    <a:stretch/>
                  </pic:blipFill>
                  <pic:spPr>
                    <a:xfrm>
                      <a:off x="0" y="0"/>
                      <a:ext cx="757110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8B3">
        <w:rPr>
          <w:b/>
          <w:noProof/>
          <w:color w:val="002060"/>
          <w:sz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893BDA1" wp14:editId="06DEC772">
                <wp:simplePos x="0" y="0"/>
                <wp:positionH relativeFrom="column">
                  <wp:posOffset>-2128520</wp:posOffset>
                </wp:positionH>
                <wp:positionV relativeFrom="paragraph">
                  <wp:posOffset>2005965</wp:posOffset>
                </wp:positionV>
                <wp:extent cx="4095750" cy="571500"/>
                <wp:effectExtent l="19050" t="19050" r="19050" b="19050"/>
                <wp:wrapNone/>
                <wp:docPr id="30" name="Gruppieren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0" cy="571500"/>
                          <a:chOff x="0" y="0"/>
                          <a:chExt cx="4095750" cy="571500"/>
                        </a:xfrm>
                      </wpg:grpSpPr>
                      <wps:wsp>
                        <wps:cNvPr id="24" name="Rechteck: abgerundete Ecken 22"/>
                        <wps:cNvSpPr/>
                        <wps:spPr>
                          <a:xfrm>
                            <a:off x="0" y="0"/>
                            <a:ext cx="4095750" cy="571500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  <a:ln w="28575">
                            <a:solidFill>
                              <a:srgbClr val="0C163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1495425" y="0"/>
                            <a:ext cx="2362200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35106" w14:textId="77777777" w:rsidR="00CD04C8" w:rsidRPr="00D3632A" w:rsidRDefault="00CD04C8" w:rsidP="002318B3">
                              <w:pPr>
                                <w:jc w:val="center"/>
                                <w:rPr>
                                  <w:rFonts w:ascii="Oswald" w:hAnsi="Oswald"/>
                                  <w:color w:val="FFFFFF" w:themeColor="background1"/>
                                  <w:sz w:val="50"/>
                                  <w:szCs w:val="50"/>
                                </w:rPr>
                              </w:pPr>
                              <w:r w:rsidRPr="00D3632A">
                                <w:rPr>
                                  <w:rFonts w:ascii="Oswald" w:hAnsi="Oswald"/>
                                  <w:color w:val="FFFFFF" w:themeColor="background1"/>
                                  <w:sz w:val="50"/>
                                  <w:szCs w:val="50"/>
                                </w:rPr>
                                <w:t xml:space="preserve">Deliverable </w:t>
                              </w:r>
                              <w:r w:rsidRPr="00D3632A">
                                <w:rPr>
                                  <w:rFonts w:ascii="Oswald" w:hAnsi="Oswald"/>
                                  <w:color w:val="FF0000"/>
                                  <w:sz w:val="50"/>
                                  <w:szCs w:val="50"/>
                                </w:rPr>
                                <w:t>&lt;XX&gt;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93BDA1" id="Gruppieren 30" o:spid="_x0000_s1032" style="position:absolute;left:0;text-align:left;margin-left:-167.6pt;margin-top:157.95pt;width:322.5pt;height:45pt;z-index:251660288" coordsize="40957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">
                <v:roundrect id="Rechteck: abgerundete Ecken 22" o:spid="_x0000_s1033" style="position:absolute;width:40957;height:5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" fillcolor="#00b050" strokecolor="#0c163d" strokeweight="2.25pt">
                  <v:stroke joinstyle="miter"/>
                </v:roundrect>
                <v:shape id="_x0000_s1034" type="#_x0000_t202" style="position:absolute;left:14954;width:23622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" filled="f" stroked="f">
                  <v:textbox>
                    <w:txbxContent>
                      <w:p w14:paraId="1B435106" w14:textId="77777777" w:rsidR="00CD04C8" w:rsidRPr="00D3632A" w:rsidRDefault="00CD04C8" w:rsidP="002318B3">
                        <w:pPr>
                          <w:jc w:val="center"/>
                          <w:rPr>
                            <w:rFonts w:ascii="Oswald" w:hAnsi="Oswald"/>
                            <w:color w:val="FFFFFF" w:themeColor="background1"/>
                            <w:sz w:val="50"/>
                            <w:szCs w:val="50"/>
                          </w:rPr>
                        </w:pPr>
                        <w:r w:rsidRPr="00D3632A">
                          <w:rPr>
                            <w:rFonts w:ascii="Oswald" w:hAnsi="Oswald"/>
                            <w:color w:val="FFFFFF" w:themeColor="background1"/>
                            <w:sz w:val="50"/>
                            <w:szCs w:val="50"/>
                          </w:rPr>
                          <w:t xml:space="preserve">Deliverable </w:t>
                        </w:r>
                        <w:r w:rsidRPr="00D3632A">
                          <w:rPr>
                            <w:rFonts w:ascii="Oswald" w:hAnsi="Oswald"/>
                            <w:color w:val="FF0000"/>
                            <w:sz w:val="50"/>
                            <w:szCs w:val="50"/>
                          </w:rPr>
                          <w:t>&lt;XX&gt;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3030E04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073D9210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01924C9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3FA51CF8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3C5529CA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2A31001A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34DDB77E" w14:textId="77777777" w:rsidR="0000590B" w:rsidRPr="0000590B" w:rsidRDefault="007A1B87" w:rsidP="0000590B">
      <w:pPr>
        <w:rPr>
          <w:rFonts w:ascii="Oswald" w:hAnsi="Oswald"/>
          <w:sz w:val="24"/>
          <w:szCs w:val="24"/>
        </w:rPr>
      </w:pPr>
      <w:r w:rsidRPr="007A1B87">
        <w:rPr>
          <w:rFonts w:ascii="Oswald" w:hAnsi="Oswald"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9620DB" wp14:editId="39772D21">
                <wp:simplePos x="0" y="0"/>
                <wp:positionH relativeFrom="margin">
                  <wp:align>center</wp:align>
                </wp:positionH>
                <wp:positionV relativeFrom="paragraph">
                  <wp:posOffset>1703312</wp:posOffset>
                </wp:positionV>
                <wp:extent cx="6638925" cy="1336775"/>
                <wp:effectExtent l="0" t="0" r="9525" b="0"/>
                <wp:wrapNone/>
                <wp:docPr id="22" name="Gruppieren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925" cy="1336775"/>
                          <a:chOff x="0" y="0"/>
                          <a:chExt cx="11363813" cy="2289462"/>
                        </a:xfrm>
                      </wpg:grpSpPr>
                      <pic:pic xmlns:pic="http://schemas.openxmlformats.org/drawingml/2006/picture">
                        <pic:nvPicPr>
                          <pic:cNvPr id="23" name="Grafik 2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23988" y="1774886"/>
                            <a:ext cx="1414405" cy="488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Grafik 3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76569"/>
                            <a:ext cx="1885278" cy="339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30658" y="976615"/>
                            <a:ext cx="1713981" cy="4260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Grafik 3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37734" y="1814462"/>
                            <a:ext cx="1781248" cy="47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Grafik 39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" y="23433"/>
                            <a:ext cx="1679031" cy="425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Grafik 4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4797" y="0"/>
                            <a:ext cx="1678669" cy="5675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Grafik 4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30621" y="49631"/>
                            <a:ext cx="1507571" cy="472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Grafik 4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7527508" y="83443"/>
                            <a:ext cx="1668092" cy="484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Grafik 4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30500" y="49631"/>
                            <a:ext cx="807893" cy="5978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Grafik 45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0001"/>
                            <a:ext cx="1181966" cy="425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Grafik 4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82730" y="1000170"/>
                            <a:ext cx="1437964" cy="300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Grafik 4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30163" y="838053"/>
                            <a:ext cx="1507571" cy="6211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Grafik 4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37563" y="841726"/>
                            <a:ext cx="1414405" cy="617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Grafik 49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10022" y="668328"/>
                            <a:ext cx="1453791" cy="797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Grafik 50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91452" y="1782908"/>
                            <a:ext cx="1740107" cy="423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Grafik 5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46583" y="1782908"/>
                            <a:ext cx="1424014" cy="489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18BD05" id="Gruppieren 1" o:spid="_x0000_s1026" style="position:absolute;margin-left:0;margin-top:134.1pt;width:522.75pt;height:105.25pt;z-index:251674624;mso-position-horizontal:center;mso-position-horizontal-relative:margin;mso-width-relative:margin;mso-height-relative:margin" coordsize="113638,22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23" o:spid="_x0000_s1027" type="#_x0000_t75" style="position:absolute;left:98239;top:17748;width:14144;height:4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">
                  <v:imagedata r:id="rId25" o:title=""/>
                </v:shape>
                <v:shape id="Grafik 32" o:spid="_x0000_s1028" type="#_x0000_t75" style="position:absolute;top:18765;width:18852;height: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">
                  <v:imagedata r:id="rId26" o:title=""/>
                </v:shape>
                <v:shape id="Grafik 33" o:spid="_x0000_s1029" type="#_x0000_t75" style="position:absolute;left:59306;top:9766;width:17140;height:4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">
                  <v:imagedata r:id="rId27" o:title=""/>
                </v:shape>
                <v:shape id="Grafik 37" o:spid="_x0000_s1030" type="#_x0000_t75" style="position:absolute;left:52377;top:18144;width:17812;height:4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">
                  <v:imagedata r:id="rId28" o:title=""/>
                </v:shape>
                <v:shape id="Grafik 39" o:spid="_x0000_s1031" type="#_x0000_t75" style="position:absolute;left:1;top:234;width:16790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">
                  <v:imagedata r:id="rId29" o:title=""/>
                </v:shape>
                <v:shape id="Grafik 41" o:spid="_x0000_s1032" type="#_x0000_t75" style="position:absolute;left:26547;width:16787;height:5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">
                  <v:imagedata r:id="rId30" o:title=""/>
                </v:shape>
                <v:shape id="Grafik 42" o:spid="_x0000_s1033" type="#_x0000_t75" style="position:absolute;left:51306;top:496;width:15075;height:4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">
                  <v:imagedata r:id="rId31" o:title=""/>
                </v:shape>
                <v:shape id="Grafik 43" o:spid="_x0000_s1034" type="#_x0000_t75" style="position:absolute;left:75275;top:834;width:16681;height:4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">
                  <v:imagedata r:id="rId32" o:title=""/>
                </v:shape>
                <v:shape id="Grafik 44" o:spid="_x0000_s1035" type="#_x0000_t75" style="position:absolute;left:104305;top:496;width:807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">
                  <v:imagedata r:id="rId33" o:title=""/>
                </v:shape>
                <v:shape id="Grafik 45" o:spid="_x0000_s1036" type="#_x0000_t75" style="position:absolute;top:9500;width:11819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">
                  <v:imagedata r:id="rId34" o:title=""/>
                </v:shape>
                <v:shape id="Grafik 46" o:spid="_x0000_s1037" type="#_x0000_t75" style="position:absolute;left:16827;top:10001;width:14379;height:3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">
                  <v:imagedata r:id="rId35" o:title=""/>
                </v:shape>
                <v:shape id="Grafik 47" o:spid="_x0000_s1038" type="#_x0000_t75" style="position:absolute;left:37301;top:8380;width:15076;height:6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">
                  <v:imagedata r:id="rId36" o:title=""/>
                </v:shape>
                <v:shape id="Grafik 48" o:spid="_x0000_s1039" type="#_x0000_t75" style="position:absolute;left:83375;top:8417;width:14144;height:6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">
                  <v:imagedata r:id="rId37" o:title=""/>
                </v:shape>
                <v:shape id="Grafik 49" o:spid="_x0000_s1040" type="#_x0000_t75" style="position:absolute;left:99100;top:6683;width:14538;height:7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">
                  <v:imagedata r:id="rId38" o:title=""/>
                </v:shape>
                <v:shape id="Grafik 50" o:spid="_x0000_s1041" type="#_x0000_t75" style="position:absolute;left:26914;top:17829;width:17401;height:4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">
                  <v:imagedata r:id="rId39" o:title=""/>
                </v:shape>
                <v:shape id="Grafik 51" o:spid="_x0000_s1042" type="#_x0000_t75" style="position:absolute;left:77465;top:17829;width:14240;height:4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">
                  <v:imagedata r:id="rId40" o:title=""/>
                </v:shape>
                <w10:wrap anchorx="margin"/>
              </v:group>
            </w:pict>
          </mc:Fallback>
        </mc:AlternateContent>
      </w:r>
    </w:p>
    <w:p w14:paraId="38D532A4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6049D8F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5A1D6AF0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359C59EC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4A327951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0D64F650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754A2563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38894E5C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069001F5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5DA7C202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07CAB4CD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0686C96F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7BEA5A32" w14:textId="77777777" w:rsidR="00584F5E" w:rsidRDefault="00584F5E" w:rsidP="0000590B">
      <w:pPr>
        <w:rPr>
          <w:rFonts w:ascii="Open Sans" w:hAnsi="Open Sans" w:cs="Open Sans"/>
          <w:sz w:val="24"/>
          <w:szCs w:val="24"/>
        </w:rPr>
      </w:pPr>
    </w:p>
    <w:p w14:paraId="68933D2D" w14:textId="77777777" w:rsidR="00584F5E" w:rsidRPr="00AC30B3" w:rsidRDefault="00584F5E" w:rsidP="0000590B">
      <w:pPr>
        <w:rPr>
          <w:rFonts w:ascii="Oswald" w:hAnsi="Oswald" w:cs="Open Sans"/>
          <w:color w:val="002060"/>
          <w:sz w:val="36"/>
          <w:szCs w:val="36"/>
        </w:rPr>
      </w:pPr>
      <w:r w:rsidRPr="00AC30B3">
        <w:rPr>
          <w:rFonts w:ascii="Oswald" w:hAnsi="Oswald" w:cs="Open Sans"/>
          <w:color w:val="002060"/>
          <w:sz w:val="36"/>
          <w:szCs w:val="36"/>
        </w:rPr>
        <w:t xml:space="preserve">Deliverable </w:t>
      </w:r>
      <w:r w:rsidRPr="00AC30B3">
        <w:rPr>
          <w:rFonts w:ascii="Oswald" w:hAnsi="Oswald" w:cs="Open Sans"/>
          <w:color w:val="FF0000"/>
          <w:sz w:val="36"/>
          <w:szCs w:val="36"/>
        </w:rPr>
        <w:t>&lt;XX&gt;</w:t>
      </w:r>
      <w:r w:rsidRPr="00AC30B3">
        <w:rPr>
          <w:rFonts w:ascii="Oswald" w:hAnsi="Oswald" w:cs="Open Sans"/>
          <w:color w:val="002060"/>
          <w:sz w:val="36"/>
          <w:szCs w:val="36"/>
        </w:rPr>
        <w:t xml:space="preserve">: </w:t>
      </w:r>
      <w:r w:rsidRPr="00AC30B3">
        <w:rPr>
          <w:rFonts w:ascii="Oswald" w:hAnsi="Oswald" w:cs="Open Sans"/>
          <w:color w:val="FF0000"/>
          <w:sz w:val="36"/>
          <w:szCs w:val="36"/>
        </w:rPr>
        <w:t>&lt;Deliverable Title&gt;</w:t>
      </w:r>
    </w:p>
    <w:p w14:paraId="739EE1DA" w14:textId="77777777" w:rsidR="00584F5E" w:rsidRDefault="00584F5E" w:rsidP="0000590B">
      <w:pPr>
        <w:rPr>
          <w:rFonts w:ascii="Open Sans" w:hAnsi="Open Sans" w:cs="Open Sans"/>
          <w:sz w:val="24"/>
          <w:szCs w:val="24"/>
        </w:rPr>
      </w:pPr>
    </w:p>
    <w:p w14:paraId="314B67B9" w14:textId="77777777" w:rsidR="00961835" w:rsidRDefault="00961835" w:rsidP="0000590B">
      <w:pPr>
        <w:rPr>
          <w:rFonts w:ascii="Open Sans" w:hAnsi="Open Sans" w:cs="Open Sans"/>
          <w:sz w:val="24"/>
          <w:szCs w:val="24"/>
        </w:rPr>
      </w:pPr>
    </w:p>
    <w:p w14:paraId="34D7040B" w14:textId="77777777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Work package:</w:t>
      </w:r>
      <w:r w:rsidRPr="007D49EE">
        <w:rPr>
          <w:rFonts w:ascii="Open Sans" w:hAnsi="Open Sans" w:cs="Open Sans"/>
        </w:rPr>
        <w:tab/>
      </w:r>
      <w:r w:rsidR="00D915CC"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>WP</w:t>
      </w:r>
      <w:r w:rsidR="00125068">
        <w:rPr>
          <w:rFonts w:ascii="Open Sans" w:hAnsi="Open Sans" w:cs="Open Sans"/>
          <w:color w:val="FF0000"/>
        </w:rPr>
        <w:t>2</w:t>
      </w:r>
    </w:p>
    <w:p w14:paraId="37C2D9B0" w14:textId="77777777" w:rsidR="00584F5E" w:rsidRPr="007D49EE" w:rsidRDefault="00584F5E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  <w:b/>
        </w:rPr>
        <w:t>Affected milestone:</w:t>
      </w:r>
      <w:r w:rsidRPr="007D49EE">
        <w:rPr>
          <w:rFonts w:ascii="Open Sans" w:hAnsi="Open Sans" w:cs="Open Sans"/>
        </w:rPr>
        <w:tab/>
        <w:t>M</w:t>
      </w:r>
      <w:r w:rsidRPr="007D49EE">
        <w:rPr>
          <w:rFonts w:ascii="Open Sans" w:hAnsi="Open Sans" w:cs="Open Sans"/>
          <w:color w:val="FF0000"/>
        </w:rPr>
        <w:t>&lt;XY&gt;</w:t>
      </w:r>
    </w:p>
    <w:p w14:paraId="4925F78C" w14:textId="77777777" w:rsidR="00584F5E" w:rsidRPr="007D49EE" w:rsidRDefault="00584F5E" w:rsidP="0000590B">
      <w:pPr>
        <w:rPr>
          <w:rFonts w:ascii="Open Sans" w:hAnsi="Open Sans" w:cs="Open Sans"/>
        </w:rPr>
      </w:pPr>
    </w:p>
    <w:p w14:paraId="5096A20E" w14:textId="77777777" w:rsidR="00961835" w:rsidRPr="007D49EE" w:rsidRDefault="00961835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  <w:b/>
        </w:rPr>
        <w:t>Partners involved: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="00125068" w:rsidRPr="00D56EB8">
        <w:rPr>
          <w:rFonts w:ascii="Open Sans" w:hAnsi="Open Sans" w:cs="Open Sans"/>
          <w:b/>
        </w:rPr>
        <w:t>ANYWI</w:t>
      </w:r>
    </w:p>
    <w:p w14:paraId="3DD3D804" w14:textId="77777777" w:rsidR="00DC1220" w:rsidRPr="007D49EE" w:rsidRDefault="00DC1220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  <w:t>&lt;Organization2&gt;</w:t>
      </w:r>
    </w:p>
    <w:p w14:paraId="0312DEA2" w14:textId="77777777" w:rsidR="008D6571" w:rsidRPr="007D49EE" w:rsidRDefault="008D6571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  <w:t>&lt;…&gt;</w:t>
      </w:r>
    </w:p>
    <w:p w14:paraId="05F3A3C7" w14:textId="77777777" w:rsidR="00DC1220" w:rsidRPr="007D49EE" w:rsidRDefault="00DC1220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  <w:t>&lt;</w:t>
      </w:r>
      <w:proofErr w:type="spellStart"/>
      <w:r w:rsidRPr="007D49EE">
        <w:rPr>
          <w:rFonts w:ascii="Open Sans" w:hAnsi="Open Sans" w:cs="Open Sans"/>
          <w:color w:val="FF0000"/>
        </w:rPr>
        <w:t>OrganizationN</w:t>
      </w:r>
      <w:proofErr w:type="spellEnd"/>
      <w:r w:rsidRPr="007D49EE">
        <w:rPr>
          <w:rFonts w:ascii="Open Sans" w:hAnsi="Open Sans" w:cs="Open Sans"/>
          <w:color w:val="FF0000"/>
        </w:rPr>
        <w:t>&gt;</w:t>
      </w:r>
    </w:p>
    <w:p w14:paraId="6EDEC23D" w14:textId="77777777" w:rsidR="00961835" w:rsidRPr="007D49EE" w:rsidRDefault="00961835" w:rsidP="0000590B">
      <w:pPr>
        <w:rPr>
          <w:rFonts w:ascii="Open Sans" w:hAnsi="Open Sans" w:cs="Open Sans"/>
        </w:rPr>
      </w:pPr>
    </w:p>
    <w:p w14:paraId="72CE90CA" w14:textId="77777777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Date: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="00125068" w:rsidRPr="00D56EB8">
        <w:rPr>
          <w:rFonts w:ascii="Open Sans" w:hAnsi="Open Sans" w:cs="Open Sans"/>
          <w:b/>
        </w:rPr>
        <w:t>12/02/2020</w:t>
      </w:r>
    </w:p>
    <w:p w14:paraId="79958300" w14:textId="77777777" w:rsidR="00584F5E" w:rsidRPr="007D49EE" w:rsidRDefault="00584F5E" w:rsidP="0000590B">
      <w:pPr>
        <w:rPr>
          <w:rFonts w:ascii="Open Sans" w:hAnsi="Open Sans" w:cs="Open Sans"/>
          <w:b/>
        </w:rPr>
      </w:pPr>
      <w:r w:rsidRPr="007D49EE">
        <w:rPr>
          <w:rFonts w:ascii="Open Sans" w:hAnsi="Open Sans" w:cs="Open Sans"/>
          <w:b/>
        </w:rPr>
        <w:t xml:space="preserve">Deliverable </w:t>
      </w:r>
      <w:r w:rsidR="00D915CC" w:rsidRPr="007D49EE">
        <w:rPr>
          <w:rFonts w:ascii="Open Sans" w:hAnsi="Open Sans" w:cs="Open Sans"/>
          <w:b/>
        </w:rPr>
        <w:t>version</w:t>
      </w:r>
      <w:r w:rsidR="007D49EE">
        <w:rPr>
          <w:rFonts w:ascii="Open Sans" w:hAnsi="Open Sans" w:cs="Open Sans"/>
          <w:b/>
        </w:rPr>
        <w:t>:</w:t>
      </w:r>
      <w:r w:rsidR="00D915CC" w:rsidRPr="007D49EE">
        <w:rPr>
          <w:rFonts w:ascii="Open Sans" w:hAnsi="Open Sans" w:cs="Open Sans"/>
          <w:b/>
        </w:rPr>
        <w:tab/>
      </w:r>
      <w:r w:rsidR="00125068">
        <w:rPr>
          <w:rFonts w:ascii="Open Sans" w:hAnsi="Open Sans" w:cs="Open Sans"/>
          <w:b/>
        </w:rPr>
        <w:tab/>
      </w:r>
      <w:r w:rsidR="00125068" w:rsidRPr="00D56EB8">
        <w:rPr>
          <w:rFonts w:ascii="Open Sans" w:hAnsi="Open Sans" w:cs="Open Sans"/>
          <w:b/>
        </w:rPr>
        <w:t>v 0.1</w:t>
      </w:r>
    </w:p>
    <w:p w14:paraId="77CF8D4F" w14:textId="77777777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Editor: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="00125068">
        <w:rPr>
          <w:rFonts w:ascii="Open Sans" w:hAnsi="Open Sans" w:cs="Open Sans"/>
        </w:rPr>
        <w:tab/>
      </w:r>
      <w:r w:rsidR="00125068" w:rsidRPr="00D56EB8">
        <w:rPr>
          <w:rFonts w:ascii="Open Sans" w:hAnsi="Open Sans" w:cs="Open Sans"/>
          <w:b/>
        </w:rPr>
        <w:t xml:space="preserve">Franklin Selgert, </w:t>
      </w:r>
      <w:proofErr w:type="spellStart"/>
      <w:r w:rsidR="00125068" w:rsidRPr="00D56EB8">
        <w:rPr>
          <w:rFonts w:ascii="Open Sans" w:hAnsi="Open Sans" w:cs="Open Sans"/>
          <w:b/>
        </w:rPr>
        <w:t>AnyWi</w:t>
      </w:r>
      <w:proofErr w:type="spellEnd"/>
    </w:p>
    <w:p w14:paraId="706D08B5" w14:textId="77777777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Author(s):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proofErr w:type="spellStart"/>
      <w:r w:rsidR="00125068" w:rsidRPr="00D56EB8">
        <w:rPr>
          <w:rFonts w:ascii="Open Sans" w:hAnsi="Open Sans" w:cs="Open Sans"/>
          <w:b/>
        </w:rPr>
        <w:t>Fanklin</w:t>
      </w:r>
      <w:proofErr w:type="spellEnd"/>
      <w:r w:rsidR="00125068" w:rsidRPr="00D56EB8">
        <w:rPr>
          <w:rFonts w:ascii="Open Sans" w:hAnsi="Open Sans" w:cs="Open Sans"/>
          <w:b/>
        </w:rPr>
        <w:t xml:space="preserve"> Selgert, </w:t>
      </w:r>
      <w:proofErr w:type="spellStart"/>
      <w:r w:rsidR="00125068" w:rsidRPr="00D56EB8">
        <w:rPr>
          <w:rFonts w:ascii="Open Sans" w:hAnsi="Open Sans" w:cs="Open Sans"/>
          <w:b/>
        </w:rPr>
        <w:t>AnyWi</w:t>
      </w:r>
      <w:proofErr w:type="spellEnd"/>
    </w:p>
    <w:p w14:paraId="21F3EF15" w14:textId="77777777" w:rsidR="00961835" w:rsidRPr="007D49EE" w:rsidRDefault="00961835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  <w:color w:val="FF0000"/>
        </w:rPr>
        <w:t>&lt;Author2&gt;</w:t>
      </w:r>
      <w:r w:rsidRPr="007D49EE">
        <w:rPr>
          <w:rFonts w:ascii="Open Sans" w:hAnsi="Open Sans" w:cs="Open Sans"/>
        </w:rPr>
        <w:t>,</w:t>
      </w:r>
      <w:r w:rsidRPr="007D49EE">
        <w:rPr>
          <w:rFonts w:ascii="Open Sans" w:hAnsi="Open Sans" w:cs="Open Sans"/>
          <w:color w:val="FF0000"/>
        </w:rPr>
        <w:t xml:space="preserve"> &lt;Organization2&gt;</w:t>
      </w:r>
    </w:p>
    <w:p w14:paraId="2627BEB0" w14:textId="77777777" w:rsidR="008D6571" w:rsidRPr="007D49EE" w:rsidRDefault="008D6571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  <w:color w:val="FF0000"/>
        </w:rPr>
        <w:t>&lt;…&gt;</w:t>
      </w:r>
    </w:p>
    <w:p w14:paraId="5DCB3968" w14:textId="77777777" w:rsidR="00584F5E" w:rsidRPr="007D49EE" w:rsidRDefault="00584F5E" w:rsidP="00584F5E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  <w:color w:val="FF0000"/>
        </w:rPr>
        <w:t>&lt;</w:t>
      </w:r>
      <w:proofErr w:type="spellStart"/>
      <w:r w:rsidRPr="007D49EE">
        <w:rPr>
          <w:rFonts w:ascii="Open Sans" w:hAnsi="Open Sans" w:cs="Open Sans"/>
          <w:color w:val="FF0000"/>
        </w:rPr>
        <w:t>AuthorN</w:t>
      </w:r>
      <w:proofErr w:type="spellEnd"/>
      <w:r w:rsidRPr="007D49EE">
        <w:rPr>
          <w:rFonts w:ascii="Open Sans" w:hAnsi="Open Sans" w:cs="Open Sans"/>
          <w:color w:val="FF0000"/>
        </w:rPr>
        <w:t>&gt;</w:t>
      </w:r>
      <w:r w:rsidRPr="007D49EE">
        <w:rPr>
          <w:rFonts w:ascii="Open Sans" w:hAnsi="Open Sans" w:cs="Open Sans"/>
        </w:rPr>
        <w:t>,</w:t>
      </w:r>
      <w:r w:rsidRPr="007D49EE">
        <w:rPr>
          <w:rFonts w:ascii="Open Sans" w:hAnsi="Open Sans" w:cs="Open Sans"/>
          <w:color w:val="FF0000"/>
        </w:rPr>
        <w:t xml:space="preserve"> &lt;</w:t>
      </w:r>
      <w:proofErr w:type="spellStart"/>
      <w:r w:rsidRPr="007D49EE">
        <w:rPr>
          <w:rFonts w:ascii="Open Sans" w:hAnsi="Open Sans" w:cs="Open Sans"/>
          <w:color w:val="FF0000"/>
        </w:rPr>
        <w:t>OrganizationN</w:t>
      </w:r>
      <w:proofErr w:type="spellEnd"/>
      <w:r w:rsidRPr="007D49EE">
        <w:rPr>
          <w:rFonts w:ascii="Open Sans" w:hAnsi="Open Sans" w:cs="Open Sans"/>
          <w:color w:val="FF0000"/>
        </w:rPr>
        <w:t>&gt;</w:t>
      </w:r>
    </w:p>
    <w:p w14:paraId="586631F5" w14:textId="77777777" w:rsidR="00584F5E" w:rsidRPr="007D49EE" w:rsidRDefault="00584F5E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</w:p>
    <w:p w14:paraId="63976269" w14:textId="77777777" w:rsidR="00584F5E" w:rsidRPr="007D49EE" w:rsidRDefault="00584F5E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Responsible Contact:</w:t>
      </w:r>
      <w:r w:rsidRPr="007D49EE">
        <w:rPr>
          <w:rFonts w:ascii="Open Sans" w:hAnsi="Open Sans" w:cs="Open Sans"/>
        </w:rPr>
        <w:tab/>
        <w:t xml:space="preserve">&lt;Name&gt; </w:t>
      </w:r>
    </w:p>
    <w:p w14:paraId="41A75140" w14:textId="77777777" w:rsidR="00584F5E" w:rsidRPr="007D49EE" w:rsidRDefault="00584F5E" w:rsidP="00D915CC">
      <w:pPr>
        <w:ind w:left="2124" w:firstLine="708"/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>&lt;Organization&gt;</w:t>
      </w:r>
    </w:p>
    <w:p w14:paraId="4AE4EECC" w14:textId="77777777" w:rsidR="00584F5E" w:rsidRPr="007D49EE" w:rsidRDefault="00584F5E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  <w:t>&lt;</w:t>
      </w:r>
      <w:r w:rsidR="00961835" w:rsidRPr="007D49EE">
        <w:rPr>
          <w:rFonts w:ascii="Open Sans" w:hAnsi="Open Sans" w:cs="Open Sans"/>
        </w:rPr>
        <w:t>Address</w:t>
      </w:r>
      <w:r w:rsidRPr="007D49EE">
        <w:rPr>
          <w:rFonts w:ascii="Open Sans" w:hAnsi="Open Sans" w:cs="Open Sans"/>
        </w:rPr>
        <w:t>&gt;</w:t>
      </w:r>
    </w:p>
    <w:p w14:paraId="4BA9ED30" w14:textId="77777777" w:rsidR="00961835" w:rsidRPr="007D49EE" w:rsidRDefault="00961835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  <w:t>&lt;Mail&gt;</w:t>
      </w:r>
    </w:p>
    <w:p w14:paraId="50FD258D" w14:textId="77777777" w:rsidR="00961835" w:rsidRPr="007D49EE" w:rsidRDefault="00961835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  <w:t>&lt;Business phone&gt;</w:t>
      </w:r>
    </w:p>
    <w:p w14:paraId="1A966745" w14:textId="77777777" w:rsidR="00584F5E" w:rsidRPr="00584F5E" w:rsidRDefault="00584F5E" w:rsidP="0000590B">
      <w:pPr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ab/>
      </w:r>
      <w:r>
        <w:rPr>
          <w:rFonts w:ascii="Open Sans" w:hAnsi="Open Sans" w:cs="Open Sans"/>
          <w:sz w:val="24"/>
          <w:szCs w:val="24"/>
        </w:rPr>
        <w:tab/>
      </w:r>
      <w:r>
        <w:rPr>
          <w:rFonts w:ascii="Open Sans" w:hAnsi="Open Sans" w:cs="Open Sans"/>
          <w:sz w:val="24"/>
          <w:szCs w:val="24"/>
        </w:rPr>
        <w:tab/>
      </w:r>
    </w:p>
    <w:p w14:paraId="17047BC4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220CBC70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5DA5CAEF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3C672025" w14:textId="77777777" w:rsidR="0000590B" w:rsidRPr="00AC30B3" w:rsidRDefault="008D6571" w:rsidP="001B6AD0">
      <w:pPr>
        <w:pStyle w:val="Kop1"/>
      </w:pPr>
      <w:bookmarkStart w:id="1" w:name="_Toc33006583"/>
      <w:r w:rsidRPr="00AC30B3">
        <w:t>Version history</w:t>
      </w:r>
      <w:bookmarkEnd w:id="1"/>
    </w:p>
    <w:p w14:paraId="5B4905CE" w14:textId="77777777" w:rsidR="008D6571" w:rsidRDefault="008D6571" w:rsidP="0000590B">
      <w:pPr>
        <w:rPr>
          <w:rFonts w:ascii="Oswald" w:hAnsi="Oswald"/>
          <w:sz w:val="24"/>
          <w:szCs w:val="24"/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671"/>
        <w:gridCol w:w="1122"/>
        <w:gridCol w:w="2022"/>
        <w:gridCol w:w="4247"/>
      </w:tblGrid>
      <w:tr w:rsidR="008D6571" w14:paraId="59928D28" w14:textId="77777777" w:rsidTr="008D6571">
        <w:tc>
          <w:tcPr>
            <w:tcW w:w="1671" w:type="dxa"/>
          </w:tcPr>
          <w:p w14:paraId="1B708BED" w14:textId="77777777" w:rsidR="008D6571" w:rsidRPr="007D49EE" w:rsidRDefault="008D6571" w:rsidP="008D6571">
            <w:pPr>
              <w:jc w:val="center"/>
              <w:rPr>
                <w:rFonts w:ascii="Open Sans" w:hAnsi="Open Sans" w:cs="Open Sans"/>
                <w:b/>
              </w:rPr>
            </w:pPr>
            <w:r w:rsidRPr="007D49EE">
              <w:rPr>
                <w:rFonts w:ascii="Open Sans" w:hAnsi="Open Sans" w:cs="Open Sans"/>
                <w:b/>
              </w:rPr>
              <w:t>Date</w:t>
            </w:r>
          </w:p>
        </w:tc>
        <w:tc>
          <w:tcPr>
            <w:tcW w:w="1122" w:type="dxa"/>
          </w:tcPr>
          <w:p w14:paraId="47B4BFA4" w14:textId="77777777" w:rsidR="008D6571" w:rsidRPr="007D49EE" w:rsidRDefault="008D6571" w:rsidP="008D6571">
            <w:pPr>
              <w:jc w:val="center"/>
              <w:rPr>
                <w:rFonts w:ascii="Open Sans" w:hAnsi="Open Sans" w:cs="Open Sans"/>
                <w:b/>
              </w:rPr>
            </w:pPr>
            <w:r w:rsidRPr="007D49EE">
              <w:rPr>
                <w:rFonts w:ascii="Open Sans" w:hAnsi="Open Sans" w:cs="Open Sans"/>
                <w:b/>
              </w:rPr>
              <w:t>Version</w:t>
            </w:r>
          </w:p>
        </w:tc>
        <w:tc>
          <w:tcPr>
            <w:tcW w:w="2022" w:type="dxa"/>
          </w:tcPr>
          <w:p w14:paraId="7C28C76C" w14:textId="77777777" w:rsidR="008D6571" w:rsidRPr="007D49EE" w:rsidRDefault="008D6571" w:rsidP="008D6571">
            <w:pPr>
              <w:jc w:val="center"/>
              <w:rPr>
                <w:rFonts w:ascii="Open Sans" w:hAnsi="Open Sans" w:cs="Open Sans"/>
                <w:b/>
              </w:rPr>
            </w:pPr>
            <w:r w:rsidRPr="007D49EE">
              <w:rPr>
                <w:rFonts w:ascii="Open Sans" w:hAnsi="Open Sans" w:cs="Open Sans"/>
                <w:b/>
              </w:rPr>
              <w:t>Author</w:t>
            </w:r>
          </w:p>
        </w:tc>
        <w:tc>
          <w:tcPr>
            <w:tcW w:w="4247" w:type="dxa"/>
          </w:tcPr>
          <w:p w14:paraId="43777A10" w14:textId="77777777" w:rsidR="008D6571" w:rsidRPr="007D49EE" w:rsidRDefault="008D6571" w:rsidP="008D6571">
            <w:pPr>
              <w:jc w:val="center"/>
              <w:rPr>
                <w:rFonts w:ascii="Open Sans" w:hAnsi="Open Sans" w:cs="Open Sans"/>
                <w:b/>
              </w:rPr>
            </w:pPr>
            <w:r w:rsidRPr="007D49EE">
              <w:rPr>
                <w:rFonts w:ascii="Open Sans" w:hAnsi="Open Sans" w:cs="Open Sans"/>
                <w:b/>
              </w:rPr>
              <w:t>Comment</w:t>
            </w:r>
          </w:p>
        </w:tc>
      </w:tr>
      <w:tr w:rsidR="006F04DC" w14:paraId="5B8DC239" w14:textId="77777777" w:rsidTr="008D6571">
        <w:tc>
          <w:tcPr>
            <w:tcW w:w="1671" w:type="dxa"/>
          </w:tcPr>
          <w:p w14:paraId="663E0D19" w14:textId="77777777" w:rsidR="006F04DC" w:rsidRPr="00DE2F9C" w:rsidRDefault="006F04DC" w:rsidP="006F04DC">
            <w:pPr>
              <w:rPr>
                <w:rFonts w:ascii="Open Sans" w:hAnsi="Open Sans" w:cs="Open Sans"/>
                <w:color w:val="FF0000"/>
              </w:rPr>
            </w:pPr>
            <w:r>
              <w:rPr>
                <w:rFonts w:ascii="Open Sans" w:hAnsi="Open Sans" w:cs="Open Sans"/>
                <w:color w:val="FF0000"/>
              </w:rPr>
              <w:t>12</w:t>
            </w:r>
            <w:r w:rsidRPr="00DE2F9C">
              <w:rPr>
                <w:rFonts w:ascii="Open Sans" w:hAnsi="Open Sans" w:cs="Open Sans"/>
                <w:color w:val="FF0000"/>
              </w:rPr>
              <w:t>/</w:t>
            </w:r>
            <w:r>
              <w:rPr>
                <w:rFonts w:ascii="Open Sans" w:hAnsi="Open Sans" w:cs="Open Sans"/>
                <w:color w:val="FF0000"/>
              </w:rPr>
              <w:t>01</w:t>
            </w:r>
            <w:r w:rsidRPr="00DE2F9C">
              <w:rPr>
                <w:rFonts w:ascii="Open Sans" w:hAnsi="Open Sans" w:cs="Open Sans"/>
                <w:color w:val="FF0000"/>
              </w:rPr>
              <w:t>/</w:t>
            </w:r>
            <w:r>
              <w:rPr>
                <w:rFonts w:ascii="Open Sans" w:hAnsi="Open Sans" w:cs="Open Sans"/>
                <w:color w:val="FF0000"/>
              </w:rPr>
              <w:t>2020</w:t>
            </w:r>
          </w:p>
        </w:tc>
        <w:tc>
          <w:tcPr>
            <w:tcW w:w="1122" w:type="dxa"/>
          </w:tcPr>
          <w:p w14:paraId="7589628D" w14:textId="77777777" w:rsidR="006F04DC" w:rsidRPr="00DE2F9C" w:rsidRDefault="006F04DC" w:rsidP="006F04DC">
            <w:pPr>
              <w:rPr>
                <w:rFonts w:ascii="Open Sans" w:hAnsi="Open Sans" w:cs="Open Sans"/>
              </w:rPr>
            </w:pPr>
            <w:r>
              <w:rPr>
                <w:rFonts w:ascii="Open Sans" w:hAnsi="Open Sans" w:cs="Open Sans"/>
                <w:color w:val="FF0000"/>
              </w:rPr>
              <w:t>0.1</w:t>
            </w:r>
          </w:p>
        </w:tc>
        <w:tc>
          <w:tcPr>
            <w:tcW w:w="2022" w:type="dxa"/>
          </w:tcPr>
          <w:p w14:paraId="3296BFB2" w14:textId="77777777" w:rsidR="006F04DC" w:rsidRPr="00DE2F9C" w:rsidRDefault="006F04DC" w:rsidP="006F04DC">
            <w:pPr>
              <w:rPr>
                <w:rFonts w:ascii="Open Sans" w:hAnsi="Open Sans" w:cs="Open Sans"/>
              </w:rPr>
            </w:pPr>
            <w:r>
              <w:rPr>
                <w:rFonts w:ascii="Open Sans" w:hAnsi="Open Sans" w:cs="Open Sans"/>
                <w:color w:val="FF0000"/>
              </w:rPr>
              <w:t>Franklin Selgert</w:t>
            </w:r>
          </w:p>
        </w:tc>
        <w:tc>
          <w:tcPr>
            <w:tcW w:w="4247" w:type="dxa"/>
          </w:tcPr>
          <w:p w14:paraId="5C44EEE6" w14:textId="77777777" w:rsidR="006F04DC" w:rsidRPr="00DE2F9C" w:rsidRDefault="006F04DC" w:rsidP="006F04DC">
            <w:pPr>
              <w:rPr>
                <w:rFonts w:ascii="Open Sans" w:hAnsi="Open Sans" w:cs="Open Sans"/>
                <w:color w:val="FF0000"/>
              </w:rPr>
            </w:pPr>
            <w:r>
              <w:rPr>
                <w:rFonts w:ascii="Open Sans" w:hAnsi="Open Sans" w:cs="Open Sans"/>
                <w:color w:val="FF0000"/>
              </w:rPr>
              <w:t xml:space="preserve">First draft steps design code build </w:t>
            </w:r>
            <w:proofErr w:type="spellStart"/>
            <w:r>
              <w:rPr>
                <w:rFonts w:ascii="Open Sans" w:hAnsi="Open Sans" w:cs="Open Sans"/>
                <w:color w:val="FF0000"/>
              </w:rPr>
              <w:t>devops</w:t>
            </w:r>
            <w:proofErr w:type="spellEnd"/>
          </w:p>
        </w:tc>
      </w:tr>
      <w:tr w:rsidR="006F04DC" w14:paraId="6621B0F6" w14:textId="77777777" w:rsidTr="008D6571">
        <w:tc>
          <w:tcPr>
            <w:tcW w:w="1671" w:type="dxa"/>
          </w:tcPr>
          <w:p w14:paraId="6860E849" w14:textId="77777777" w:rsidR="006F04DC" w:rsidRPr="00DE2F9C" w:rsidRDefault="006F04DC" w:rsidP="006F04DC">
            <w:pPr>
              <w:rPr>
                <w:rFonts w:ascii="Open Sans" w:hAnsi="Open Sans" w:cs="Open Sans"/>
                <w:color w:val="FF0000"/>
              </w:rPr>
            </w:pPr>
            <w:r w:rsidRPr="00DE2F9C">
              <w:rPr>
                <w:rFonts w:ascii="Open Sans" w:hAnsi="Open Sans" w:cs="Open Sans"/>
                <w:color w:val="FF0000"/>
              </w:rPr>
              <w:t>…</w:t>
            </w:r>
          </w:p>
        </w:tc>
        <w:tc>
          <w:tcPr>
            <w:tcW w:w="1122" w:type="dxa"/>
          </w:tcPr>
          <w:p w14:paraId="68BC21B7" w14:textId="77777777" w:rsidR="006F04DC" w:rsidRPr="00DE2F9C" w:rsidRDefault="006F04DC" w:rsidP="006F04DC">
            <w:pPr>
              <w:rPr>
                <w:rFonts w:ascii="Open Sans" w:hAnsi="Open Sans" w:cs="Open Sans"/>
                <w:color w:val="FF0000"/>
              </w:rPr>
            </w:pPr>
            <w:r w:rsidRPr="00DE2F9C">
              <w:rPr>
                <w:rFonts w:ascii="Open Sans" w:hAnsi="Open Sans" w:cs="Open Sans"/>
                <w:color w:val="FF0000"/>
              </w:rPr>
              <w:t>…</w:t>
            </w:r>
          </w:p>
        </w:tc>
        <w:tc>
          <w:tcPr>
            <w:tcW w:w="2022" w:type="dxa"/>
          </w:tcPr>
          <w:p w14:paraId="14666A96" w14:textId="77777777" w:rsidR="006F04DC" w:rsidRPr="00DE2F9C" w:rsidRDefault="006F04DC" w:rsidP="006F04DC">
            <w:pPr>
              <w:rPr>
                <w:rFonts w:ascii="Open Sans" w:hAnsi="Open Sans" w:cs="Open Sans"/>
                <w:color w:val="FF0000"/>
              </w:rPr>
            </w:pPr>
            <w:r w:rsidRPr="00DE2F9C">
              <w:rPr>
                <w:rFonts w:ascii="Open Sans" w:hAnsi="Open Sans" w:cs="Open Sans"/>
                <w:color w:val="FF0000"/>
              </w:rPr>
              <w:t>…</w:t>
            </w:r>
          </w:p>
        </w:tc>
        <w:tc>
          <w:tcPr>
            <w:tcW w:w="4247" w:type="dxa"/>
          </w:tcPr>
          <w:p w14:paraId="3813AEB2" w14:textId="77777777" w:rsidR="006F04DC" w:rsidRPr="00DE2F9C" w:rsidRDefault="006F04DC" w:rsidP="006F04DC">
            <w:pPr>
              <w:rPr>
                <w:rFonts w:ascii="Open Sans" w:hAnsi="Open Sans" w:cs="Open Sans"/>
                <w:color w:val="FF0000"/>
              </w:rPr>
            </w:pPr>
            <w:r w:rsidRPr="00DE2F9C">
              <w:rPr>
                <w:rFonts w:ascii="Open Sans" w:hAnsi="Open Sans" w:cs="Open Sans"/>
                <w:color w:val="FF0000"/>
              </w:rPr>
              <w:t>…</w:t>
            </w:r>
          </w:p>
        </w:tc>
      </w:tr>
      <w:tr w:rsidR="006F04DC" w14:paraId="042FF4D8" w14:textId="77777777" w:rsidTr="008D6571">
        <w:tc>
          <w:tcPr>
            <w:tcW w:w="1671" w:type="dxa"/>
          </w:tcPr>
          <w:p w14:paraId="358EC674" w14:textId="77777777" w:rsidR="006F04DC" w:rsidRPr="00DE2F9C" w:rsidRDefault="006F04DC" w:rsidP="006F04DC">
            <w:pPr>
              <w:rPr>
                <w:rFonts w:ascii="Open Sans" w:hAnsi="Open Sans" w:cs="Open Sans"/>
                <w:color w:val="FF0000"/>
              </w:rPr>
            </w:pPr>
            <w:r w:rsidRPr="00DE2F9C">
              <w:rPr>
                <w:rFonts w:ascii="Open Sans" w:hAnsi="Open Sans" w:cs="Open Sans"/>
                <w:color w:val="FF0000"/>
              </w:rPr>
              <w:t>…</w:t>
            </w:r>
          </w:p>
        </w:tc>
        <w:tc>
          <w:tcPr>
            <w:tcW w:w="1122" w:type="dxa"/>
          </w:tcPr>
          <w:p w14:paraId="416017FF" w14:textId="77777777" w:rsidR="006F04DC" w:rsidRPr="00DE2F9C" w:rsidRDefault="006F04DC" w:rsidP="006F04DC">
            <w:pPr>
              <w:rPr>
                <w:rFonts w:ascii="Open Sans" w:hAnsi="Open Sans" w:cs="Open Sans"/>
                <w:color w:val="FF0000"/>
              </w:rPr>
            </w:pPr>
            <w:r w:rsidRPr="00DE2F9C">
              <w:rPr>
                <w:rFonts w:ascii="Open Sans" w:hAnsi="Open Sans" w:cs="Open Sans"/>
                <w:color w:val="FF0000"/>
              </w:rPr>
              <w:t>…</w:t>
            </w:r>
          </w:p>
        </w:tc>
        <w:tc>
          <w:tcPr>
            <w:tcW w:w="2022" w:type="dxa"/>
          </w:tcPr>
          <w:p w14:paraId="1E8572E5" w14:textId="77777777" w:rsidR="006F04DC" w:rsidRPr="00DE2F9C" w:rsidRDefault="006F04DC" w:rsidP="006F04DC">
            <w:pPr>
              <w:rPr>
                <w:rFonts w:ascii="Open Sans" w:hAnsi="Open Sans" w:cs="Open Sans"/>
                <w:color w:val="FF0000"/>
              </w:rPr>
            </w:pPr>
            <w:r w:rsidRPr="00DE2F9C">
              <w:rPr>
                <w:rFonts w:ascii="Open Sans" w:hAnsi="Open Sans" w:cs="Open Sans"/>
                <w:color w:val="FF0000"/>
              </w:rPr>
              <w:t>…</w:t>
            </w:r>
          </w:p>
        </w:tc>
        <w:tc>
          <w:tcPr>
            <w:tcW w:w="4247" w:type="dxa"/>
          </w:tcPr>
          <w:p w14:paraId="00958C31" w14:textId="77777777" w:rsidR="006F04DC" w:rsidRPr="00DE2F9C" w:rsidRDefault="006F04DC" w:rsidP="006F04DC">
            <w:pPr>
              <w:rPr>
                <w:rFonts w:ascii="Open Sans" w:hAnsi="Open Sans" w:cs="Open Sans"/>
                <w:color w:val="FF0000"/>
              </w:rPr>
            </w:pPr>
            <w:r w:rsidRPr="00DE2F9C">
              <w:rPr>
                <w:rFonts w:ascii="Open Sans" w:hAnsi="Open Sans" w:cs="Open Sans"/>
                <w:color w:val="FF0000"/>
              </w:rPr>
              <w:t>…</w:t>
            </w:r>
          </w:p>
        </w:tc>
      </w:tr>
    </w:tbl>
    <w:p w14:paraId="0534AD55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50EA5BB6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7DFFDC7C" w14:textId="77777777" w:rsidR="0000590B" w:rsidRDefault="0000590B" w:rsidP="0000590B">
      <w:pPr>
        <w:rPr>
          <w:rFonts w:ascii="Oswald" w:hAnsi="Oswald"/>
          <w:sz w:val="24"/>
          <w:szCs w:val="24"/>
        </w:rPr>
      </w:pPr>
    </w:p>
    <w:p w14:paraId="5BBA6A52" w14:textId="77777777" w:rsidR="0000590B" w:rsidRDefault="0000590B" w:rsidP="008D6571">
      <w:pPr>
        <w:rPr>
          <w:rFonts w:ascii="Oswald" w:hAnsi="Oswald"/>
          <w:sz w:val="24"/>
          <w:szCs w:val="24"/>
        </w:rPr>
      </w:pPr>
    </w:p>
    <w:tbl>
      <w:tblPr>
        <w:tblpPr w:leftFromText="181" w:rightFromText="181" w:vertAnchor="text" w:horzAnchor="margin" w:tblpXSpec="center" w:tblpY="1"/>
        <w:tblOverlap w:val="never"/>
        <w:tblW w:w="97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bottom w:w="28" w:type="dxa"/>
        </w:tblCellMar>
        <w:tblLook w:val="0000" w:firstRow="0" w:lastRow="0" w:firstColumn="0" w:lastColumn="0" w:noHBand="0" w:noVBand="0"/>
      </w:tblPr>
      <w:tblGrid>
        <w:gridCol w:w="2613"/>
        <w:gridCol w:w="2277"/>
        <w:gridCol w:w="2277"/>
        <w:gridCol w:w="2554"/>
      </w:tblGrid>
      <w:tr w:rsidR="001B6AD0" w14:paraId="55D85B1F" w14:textId="77777777" w:rsidTr="005C09F1">
        <w:tc>
          <w:tcPr>
            <w:tcW w:w="2613" w:type="dxa"/>
            <w:noWrap/>
          </w:tcPr>
          <w:p w14:paraId="198DAD93" w14:textId="77777777" w:rsidR="001B6AD0" w:rsidRPr="00E62B8F" w:rsidRDefault="001B6AD0" w:rsidP="005C09F1">
            <w:pPr>
              <w:pStyle w:val="standaardS"/>
            </w:pPr>
            <w:bookmarkStart w:id="2" w:name="_Hlk31011655"/>
            <w:r w:rsidRPr="00E62B8F">
              <w:t>Role Approver</w:t>
            </w:r>
          </w:p>
        </w:tc>
        <w:tc>
          <w:tcPr>
            <w:tcW w:w="2277" w:type="dxa"/>
            <w:noWrap/>
          </w:tcPr>
          <w:p w14:paraId="6B489573" w14:textId="77777777" w:rsidR="001B6AD0" w:rsidRDefault="001B6AD0" w:rsidP="005C09F1">
            <w:pPr>
              <w:pStyle w:val="standaardS"/>
            </w:pPr>
            <w:r>
              <w:t>Name Approver</w:t>
            </w:r>
          </w:p>
        </w:tc>
        <w:tc>
          <w:tcPr>
            <w:tcW w:w="2277" w:type="dxa"/>
            <w:noWrap/>
          </w:tcPr>
          <w:p w14:paraId="5A9A4DB1" w14:textId="77777777" w:rsidR="001B6AD0" w:rsidRDefault="001B6AD0" w:rsidP="005C09F1">
            <w:pPr>
              <w:pStyle w:val="standaardS"/>
            </w:pPr>
            <w:r>
              <w:t>Approval date</w:t>
            </w:r>
          </w:p>
        </w:tc>
        <w:tc>
          <w:tcPr>
            <w:tcW w:w="2554" w:type="dxa"/>
            <w:noWrap/>
          </w:tcPr>
          <w:p w14:paraId="6CA3754F" w14:textId="77777777" w:rsidR="001B6AD0" w:rsidRDefault="001B6AD0" w:rsidP="005C09F1">
            <w:pPr>
              <w:pStyle w:val="standaardS"/>
            </w:pPr>
            <w:r>
              <w:t>Signature</w:t>
            </w:r>
          </w:p>
        </w:tc>
      </w:tr>
      <w:tr w:rsidR="001B6AD0" w:rsidRPr="008D4352" w14:paraId="53A3E593" w14:textId="77777777" w:rsidTr="005C09F1">
        <w:trPr>
          <w:trHeight w:val="851"/>
        </w:trPr>
        <w:tc>
          <w:tcPr>
            <w:tcW w:w="2613" w:type="dxa"/>
            <w:noWrap/>
          </w:tcPr>
          <w:p w14:paraId="682CA52D" w14:textId="77777777" w:rsidR="001B6AD0" w:rsidRPr="00037B89" w:rsidRDefault="001B6AD0" w:rsidP="005C09F1">
            <w:pPr>
              <w:pStyle w:val="standaardS"/>
              <w:rPr>
                <w:rStyle w:val="CellTextinTable"/>
              </w:rPr>
            </w:pPr>
            <w:r w:rsidRPr="00037B89">
              <w:rPr>
                <w:rStyle w:val="CellTextinTable"/>
              </w:rPr>
              <w:t>Process Owner</w:t>
            </w:r>
          </w:p>
        </w:tc>
        <w:tc>
          <w:tcPr>
            <w:tcW w:w="2277" w:type="dxa"/>
            <w:noWrap/>
          </w:tcPr>
          <w:p w14:paraId="13C9A54A" w14:textId="77777777" w:rsidR="001B6AD0" w:rsidRPr="00037B89" w:rsidRDefault="001B6AD0" w:rsidP="005C09F1">
            <w:pPr>
              <w:pStyle w:val="standaardS"/>
              <w:rPr>
                <w:rStyle w:val="CellTextinTable"/>
              </w:rPr>
            </w:pPr>
          </w:p>
        </w:tc>
        <w:tc>
          <w:tcPr>
            <w:tcW w:w="2277" w:type="dxa"/>
            <w:noWrap/>
          </w:tcPr>
          <w:p w14:paraId="39D6B79D" w14:textId="77777777" w:rsidR="001B6AD0" w:rsidRPr="00037B89" w:rsidRDefault="001B6AD0" w:rsidP="005C09F1">
            <w:pPr>
              <w:pStyle w:val="standaardS"/>
              <w:rPr>
                <w:rStyle w:val="CellTextinTable"/>
              </w:rPr>
            </w:pPr>
          </w:p>
        </w:tc>
        <w:tc>
          <w:tcPr>
            <w:tcW w:w="2554" w:type="dxa"/>
            <w:noWrap/>
          </w:tcPr>
          <w:p w14:paraId="7D4ED08E" w14:textId="77777777" w:rsidR="001B6AD0" w:rsidRPr="00037B89" w:rsidRDefault="001B6AD0" w:rsidP="005C09F1">
            <w:pPr>
              <w:pStyle w:val="standaardS"/>
              <w:rPr>
                <w:rStyle w:val="CellTextinTable"/>
              </w:rPr>
            </w:pPr>
          </w:p>
        </w:tc>
      </w:tr>
      <w:tr w:rsidR="001B6AD0" w:rsidRPr="008D4352" w14:paraId="23F0012B" w14:textId="77777777" w:rsidTr="005C09F1">
        <w:trPr>
          <w:trHeight w:val="851"/>
        </w:trPr>
        <w:tc>
          <w:tcPr>
            <w:tcW w:w="2613" w:type="dxa"/>
            <w:noWrap/>
          </w:tcPr>
          <w:p w14:paraId="51AB1A55" w14:textId="77777777" w:rsidR="001B6AD0" w:rsidRPr="00037B89" w:rsidRDefault="001B6AD0" w:rsidP="005C09F1">
            <w:pPr>
              <w:pStyle w:val="standaardS"/>
              <w:rPr>
                <w:rStyle w:val="CellTextinTable"/>
              </w:rPr>
            </w:pPr>
            <w:r w:rsidRPr="00037B89">
              <w:rPr>
                <w:rStyle w:val="CellTextinTable"/>
              </w:rPr>
              <w:t>Quality Assurance</w:t>
            </w:r>
          </w:p>
        </w:tc>
        <w:tc>
          <w:tcPr>
            <w:tcW w:w="2277" w:type="dxa"/>
            <w:noWrap/>
          </w:tcPr>
          <w:p w14:paraId="2C1E183B" w14:textId="77777777" w:rsidR="001B6AD0" w:rsidRPr="00037B89" w:rsidRDefault="001B6AD0" w:rsidP="005C09F1">
            <w:pPr>
              <w:pStyle w:val="standaardS"/>
              <w:rPr>
                <w:rStyle w:val="CellTextinTable"/>
              </w:rPr>
            </w:pPr>
          </w:p>
        </w:tc>
        <w:tc>
          <w:tcPr>
            <w:tcW w:w="2277" w:type="dxa"/>
            <w:noWrap/>
          </w:tcPr>
          <w:p w14:paraId="199451BF" w14:textId="77777777" w:rsidR="001B6AD0" w:rsidRPr="00037B89" w:rsidRDefault="001B6AD0" w:rsidP="005C09F1">
            <w:pPr>
              <w:pStyle w:val="standaardS"/>
              <w:rPr>
                <w:rStyle w:val="CellTextinTable"/>
              </w:rPr>
            </w:pPr>
          </w:p>
        </w:tc>
        <w:tc>
          <w:tcPr>
            <w:tcW w:w="2554" w:type="dxa"/>
            <w:noWrap/>
          </w:tcPr>
          <w:p w14:paraId="6A10DCB5" w14:textId="77777777" w:rsidR="001B6AD0" w:rsidRPr="00037B89" w:rsidRDefault="001B6AD0" w:rsidP="005C09F1">
            <w:pPr>
              <w:pStyle w:val="standaardS"/>
              <w:rPr>
                <w:rStyle w:val="CellTextinTable"/>
              </w:rPr>
            </w:pPr>
          </w:p>
        </w:tc>
      </w:tr>
      <w:bookmarkEnd w:id="2"/>
    </w:tbl>
    <w:p w14:paraId="735140FB" w14:textId="77777777" w:rsidR="001B6AD0" w:rsidRDefault="001B6AD0">
      <w:pPr>
        <w:rPr>
          <w:rFonts w:ascii="Oswald" w:hAnsi="Oswald"/>
          <w:color w:val="002060"/>
          <w:sz w:val="32"/>
          <w:szCs w:val="32"/>
        </w:rPr>
      </w:pPr>
    </w:p>
    <w:p w14:paraId="0F36C231" w14:textId="77777777" w:rsidR="00C027D3" w:rsidRDefault="00C027D3" w:rsidP="008D6571">
      <w:pPr>
        <w:rPr>
          <w:rFonts w:ascii="Oswald" w:hAnsi="Oswald"/>
          <w:color w:val="002060"/>
          <w:sz w:val="32"/>
          <w:szCs w:val="32"/>
        </w:rPr>
      </w:pPr>
    </w:p>
    <w:p w14:paraId="42C47F95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075F504C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6E982CED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5F007E93" w14:textId="77777777" w:rsidR="00753506" w:rsidRDefault="00753506">
      <w:pPr>
        <w:rPr>
          <w:rFonts w:ascii="Oswald" w:hAnsi="Oswald"/>
          <w:color w:val="002060"/>
          <w:sz w:val="32"/>
          <w:szCs w:val="32"/>
        </w:rPr>
      </w:pPr>
      <w:r>
        <w:rPr>
          <w:rFonts w:ascii="Oswald" w:hAnsi="Oswald"/>
          <w:color w:val="002060"/>
          <w:sz w:val="32"/>
          <w:szCs w:val="32"/>
        </w:rPr>
        <w:br w:type="page"/>
      </w:r>
    </w:p>
    <w:p w14:paraId="3104BE9F" w14:textId="77777777" w:rsidR="00221B88" w:rsidRDefault="00221B88" w:rsidP="008D6571">
      <w:pPr>
        <w:rPr>
          <w:rFonts w:ascii="Oswald" w:hAnsi="Oswald"/>
          <w:color w:val="002060"/>
          <w:sz w:val="32"/>
          <w:szCs w:val="32"/>
        </w:rPr>
      </w:pPr>
    </w:p>
    <w:sdt>
      <w:sdtPr>
        <w:rPr>
          <w:rFonts w:asciiTheme="minorHAnsi" w:hAnsiTheme="minorHAnsi" w:cstheme="minorBidi"/>
          <w:color w:val="auto"/>
          <w:sz w:val="22"/>
          <w:szCs w:val="22"/>
          <w:lang w:val="nl-NL"/>
        </w:rPr>
        <w:id w:val="-17709268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B3ADEC" w14:textId="31C0C457" w:rsidR="00E80E9B" w:rsidRDefault="00E80E9B">
          <w:pPr>
            <w:pStyle w:val="Kopvaninhoudsopgave"/>
          </w:pPr>
          <w:r>
            <w:rPr>
              <w:lang w:val="nl-NL"/>
            </w:rPr>
            <w:t>Inhoudsopgave</w:t>
          </w:r>
        </w:p>
        <w:p w14:paraId="1E54B18D" w14:textId="1884B934" w:rsidR="00AB6EF8" w:rsidRDefault="00E80E9B">
          <w:pPr>
            <w:pStyle w:val="Inhopg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006583" w:history="1">
            <w:r w:rsidR="00AB6EF8" w:rsidRPr="00F97C1D">
              <w:rPr>
                <w:rStyle w:val="Hyperlink"/>
                <w:noProof/>
              </w:rPr>
              <w:t>Version history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_Toc33006583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2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322C3DDF" w14:textId="32B0EB00" w:rsidR="00AB6EF8" w:rsidRDefault="00A75B59">
          <w:pPr>
            <w:pStyle w:val="Inhopg1"/>
            <w:tabs>
              <w:tab w:val="right" w:leader="dot" w:pos="9062"/>
            </w:tabs>
            <w:rPr>
              <w:noProof/>
            </w:rPr>
          </w:pPr>
          <w:hyperlink w:anchor="_Toc33006584" w:history="1">
            <w:r w:rsidR="00AB6EF8" w:rsidRPr="00F97C1D">
              <w:rPr>
                <w:rStyle w:val="Hyperlink"/>
                <w:noProof/>
              </w:rPr>
              <w:t>Introduction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_Toc33006584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4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664E7112" w14:textId="14DD3425" w:rsidR="00AB6EF8" w:rsidRDefault="00A75B59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3006585" w:history="1">
            <w:r w:rsidR="00AB6EF8" w:rsidRPr="00F97C1D">
              <w:rPr>
                <w:rStyle w:val="Hyperlink"/>
                <w:noProof/>
              </w:rPr>
              <w:t>Purpose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_Toc33006585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4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6A54B04E" w14:textId="247AD302" w:rsidR="00AB6EF8" w:rsidRDefault="00A75B59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3006586" w:history="1">
            <w:r w:rsidR="00AB6EF8" w:rsidRPr="00F97C1D">
              <w:rPr>
                <w:rStyle w:val="Hyperlink"/>
                <w:noProof/>
              </w:rPr>
              <w:t>Scope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_Toc33006586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4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4DFC8856" w14:textId="1FDB5B56" w:rsidR="00AB6EF8" w:rsidRDefault="00A75B59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3006587" w:history="1">
            <w:r w:rsidR="00AB6EF8" w:rsidRPr="00F97C1D">
              <w:rPr>
                <w:rStyle w:val="Hyperlink"/>
                <w:noProof/>
              </w:rPr>
              <w:t>Stakeholders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_Toc33006587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4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6C072993" w14:textId="1B9144F7" w:rsidR="00AB6EF8" w:rsidRDefault="00A75B59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3006588" w:history="1">
            <w:r w:rsidR="00AB6EF8" w:rsidRPr="00F97C1D">
              <w:rPr>
                <w:rStyle w:val="Hyperlink"/>
                <w:noProof/>
              </w:rPr>
              <w:t>Overview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_Toc33006588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4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69D2E08A" w14:textId="7EEF5225" w:rsidR="00AB6EF8" w:rsidRDefault="00A75B59">
          <w:pPr>
            <w:pStyle w:val="Inhopg1"/>
            <w:tabs>
              <w:tab w:val="right" w:leader="dot" w:pos="9062"/>
            </w:tabs>
            <w:rPr>
              <w:noProof/>
            </w:rPr>
          </w:pPr>
          <w:hyperlink w:anchor="_Toc33006589" w:history="1">
            <w:r w:rsidR="00AB6EF8" w:rsidRPr="00F97C1D">
              <w:rPr>
                <w:rStyle w:val="Hyperlink"/>
                <w:noProof/>
              </w:rPr>
              <w:t>System Overview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_Toc33006589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6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59FCFCF3" w14:textId="3848F473" w:rsidR="00AB6EF8" w:rsidRDefault="00A75B59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3006590" w:history="1">
            <w:r w:rsidR="00AB6EF8" w:rsidRPr="00F97C1D">
              <w:rPr>
                <w:rStyle w:val="Hyperlink"/>
                <w:noProof/>
              </w:rPr>
              <w:t>SDG Context and Conceptual View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_Toc33006590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6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5980E8EB" w14:textId="03656D8D" w:rsidR="00AB6EF8" w:rsidRDefault="00A75B59">
          <w:pPr>
            <w:pStyle w:val="Inhopg1"/>
            <w:tabs>
              <w:tab w:val="right" w:leader="dot" w:pos="9062"/>
            </w:tabs>
            <w:rPr>
              <w:noProof/>
            </w:rPr>
          </w:pPr>
          <w:hyperlink w:anchor="_Toc33006591" w:history="1">
            <w:r w:rsidR="00AB6EF8" w:rsidRPr="00F97C1D">
              <w:rPr>
                <w:rStyle w:val="Hyperlink"/>
                <w:noProof/>
              </w:rPr>
              <w:t>System Requirements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_Toc33006591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6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417455C3" w14:textId="5BE293BD" w:rsidR="00AB6EF8" w:rsidRDefault="00A75B59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3006592" w:history="1">
            <w:r w:rsidR="00AB6EF8" w:rsidRPr="00F97C1D">
              <w:rPr>
                <w:rStyle w:val="Hyperlink"/>
                <w:noProof/>
              </w:rPr>
              <w:t>Functional Requirements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_Toc33006592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6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270B043D" w14:textId="322857B6" w:rsidR="00AB6EF8" w:rsidRDefault="00A75B59">
          <w:pPr>
            <w:pStyle w:val="Inhopg1"/>
            <w:tabs>
              <w:tab w:val="right" w:leader="dot" w:pos="9062"/>
            </w:tabs>
            <w:rPr>
              <w:noProof/>
            </w:rPr>
          </w:pPr>
          <w:hyperlink w:anchor="_Toc33006593" w:history="1">
            <w:r w:rsidR="00AB6EF8" w:rsidRPr="00F97C1D">
              <w:rPr>
                <w:rStyle w:val="Hyperlink"/>
                <w:noProof/>
              </w:rPr>
              <w:t>SGD Management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_Toc33006593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6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6CAE6F4D" w14:textId="7DC51783" w:rsidR="00AB6EF8" w:rsidRDefault="00A75B59">
          <w:pPr>
            <w:pStyle w:val="Inhopg1"/>
            <w:tabs>
              <w:tab w:val="right" w:leader="dot" w:pos="9062"/>
            </w:tabs>
            <w:rPr>
              <w:noProof/>
            </w:rPr>
          </w:pPr>
          <w:hyperlink w:anchor="_Toc33006594" w:history="1">
            <w:r w:rsidR="00AB6EF8" w:rsidRPr="00F97C1D">
              <w:rPr>
                <w:rStyle w:val="Hyperlink"/>
                <w:noProof/>
              </w:rPr>
              <w:t>SGD device update mechanisms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_Toc33006594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9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7AF0C053" w14:textId="38526D52" w:rsidR="00AB6EF8" w:rsidRDefault="00A75B59">
          <w:pPr>
            <w:pStyle w:val="Inhopg1"/>
            <w:tabs>
              <w:tab w:val="right" w:leader="dot" w:pos="9062"/>
            </w:tabs>
            <w:rPr>
              <w:noProof/>
            </w:rPr>
          </w:pPr>
          <w:hyperlink w:anchor="_Toc33006595" w:history="1">
            <w:r w:rsidR="00AB6EF8" w:rsidRPr="00F97C1D">
              <w:rPr>
                <w:rStyle w:val="Hyperlink"/>
                <w:noProof/>
              </w:rPr>
              <w:t>SGD Communication</w:t>
            </w:r>
            <w:r w:rsidR="00AB6EF8">
              <w:rPr>
                <w:noProof/>
                <w:webHidden/>
              </w:rPr>
              <w:tab/>
            </w:r>
            <w:r w:rsidR="00AB6EF8">
              <w:rPr>
                <w:noProof/>
                <w:webHidden/>
              </w:rPr>
              <w:fldChar w:fldCharType="begin"/>
            </w:r>
            <w:r w:rsidR="00AB6EF8">
              <w:rPr>
                <w:noProof/>
                <w:webHidden/>
              </w:rPr>
              <w:instrText xml:space="preserve"> PAGEREF _Toc33006595 \h </w:instrText>
            </w:r>
            <w:r w:rsidR="00AB6EF8">
              <w:rPr>
                <w:noProof/>
                <w:webHidden/>
              </w:rPr>
            </w:r>
            <w:r w:rsidR="00AB6EF8">
              <w:rPr>
                <w:noProof/>
                <w:webHidden/>
              </w:rPr>
              <w:fldChar w:fldCharType="separate"/>
            </w:r>
            <w:r w:rsidR="008853C9">
              <w:rPr>
                <w:noProof/>
                <w:webHidden/>
              </w:rPr>
              <w:t>10</w:t>
            </w:r>
            <w:r w:rsidR="00AB6EF8">
              <w:rPr>
                <w:noProof/>
                <w:webHidden/>
              </w:rPr>
              <w:fldChar w:fldCharType="end"/>
            </w:r>
          </w:hyperlink>
        </w:p>
        <w:p w14:paraId="092426C1" w14:textId="010F2AF7" w:rsidR="00E80E9B" w:rsidRDefault="00E80E9B">
          <w:r>
            <w:rPr>
              <w:b/>
              <w:bCs/>
              <w:lang w:val="nl-NL"/>
            </w:rPr>
            <w:fldChar w:fldCharType="end"/>
          </w:r>
        </w:p>
      </w:sdtContent>
    </w:sdt>
    <w:p w14:paraId="16ECFC39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1C94C1A5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11D58D7E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48A1D73E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03CB2F68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24E66001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34FDDB2F" w14:textId="77777777" w:rsidR="001B6AD0" w:rsidRDefault="001B6AD0" w:rsidP="001B6AD0">
      <w:pPr>
        <w:pStyle w:val="Kop1"/>
      </w:pPr>
    </w:p>
    <w:p w14:paraId="09CE653B" w14:textId="77777777" w:rsidR="001B6AD0" w:rsidRDefault="001B6AD0" w:rsidP="001B6AD0">
      <w:pPr>
        <w:pStyle w:val="Kop1"/>
      </w:pPr>
    </w:p>
    <w:p w14:paraId="4E0E4307" w14:textId="77777777" w:rsidR="001B6AD0" w:rsidRDefault="001B6AD0" w:rsidP="001B6AD0">
      <w:pPr>
        <w:pStyle w:val="Kop1"/>
      </w:pPr>
    </w:p>
    <w:p w14:paraId="142E3F09" w14:textId="77777777" w:rsidR="001B6AD0" w:rsidRDefault="001B6AD0" w:rsidP="001B6AD0">
      <w:pPr>
        <w:pStyle w:val="Kop1"/>
      </w:pPr>
    </w:p>
    <w:p w14:paraId="72E5461B" w14:textId="77777777" w:rsidR="005C09F1" w:rsidRDefault="00753506" w:rsidP="005C09F1">
      <w:pPr>
        <w:pStyle w:val="KOP1S"/>
        <w:rPr>
          <w:b/>
          <w:noProof/>
          <w:sz w:val="24"/>
        </w:rPr>
      </w:pPr>
      <w:r>
        <w:br w:type="page"/>
      </w:r>
      <w:bookmarkStart w:id="3" w:name="_Toc256000000"/>
      <w:bookmarkStart w:id="4" w:name="_Toc33006584"/>
      <w:r w:rsidR="005C09F1" w:rsidRPr="00276CC6">
        <w:lastRenderedPageBreak/>
        <w:t>Introduction</w:t>
      </w:r>
      <w:bookmarkEnd w:id="3"/>
      <w:bookmarkEnd w:id="4"/>
      <w:r w:rsidR="005C09F1" w:rsidRPr="00276CC6">
        <w:t xml:space="preserve"> </w:t>
      </w:r>
    </w:p>
    <w:p w14:paraId="5EBA648E" w14:textId="77777777" w:rsidR="005C09F1" w:rsidRDefault="005C09F1" w:rsidP="005C09F1">
      <w:pPr>
        <w:pStyle w:val="Geenafstand"/>
        <w:rPr>
          <w:noProof/>
        </w:rPr>
      </w:pPr>
    </w:p>
    <w:p w14:paraId="2FB07487" w14:textId="77777777" w:rsidR="005C09F1" w:rsidRDefault="005C09F1" w:rsidP="005C09F1">
      <w:pPr>
        <w:pStyle w:val="KOP2S"/>
        <w:rPr>
          <w:noProof/>
          <w:sz w:val="24"/>
        </w:rPr>
      </w:pPr>
      <w:bookmarkStart w:id="5" w:name="_Toc256000001"/>
      <w:bookmarkStart w:id="6" w:name="_Toc33006585"/>
      <w:r w:rsidRPr="00276CC6">
        <w:t>Purpose</w:t>
      </w:r>
      <w:bookmarkEnd w:id="5"/>
      <w:bookmarkEnd w:id="6"/>
      <w:r w:rsidRPr="00276CC6">
        <w:t xml:space="preserve"> </w:t>
      </w:r>
    </w:p>
    <w:p w14:paraId="323F940A" w14:textId="2CFC0665" w:rsidR="005C09F1" w:rsidRPr="00607F9E" w:rsidRDefault="005C09F1" w:rsidP="00EA4CF9">
      <w:pPr>
        <w:spacing w:before="239" w:after="239"/>
        <w:rPr>
          <w:noProof/>
        </w:rPr>
      </w:pPr>
      <w:r>
        <w:rPr>
          <w:rFonts w:eastAsia="Arial"/>
        </w:rPr>
        <w:t xml:space="preserve">This document contains the system requirements for </w:t>
      </w:r>
      <w:r w:rsidR="00EA4CF9">
        <w:rPr>
          <w:rFonts w:eastAsia="Arial"/>
        </w:rPr>
        <w:t>the Scratch Generic demonstrator.</w:t>
      </w:r>
      <w:r>
        <w:rPr>
          <w:rFonts w:eastAsia="Arial"/>
          <w:sz w:val="16"/>
          <w:szCs w:val="16"/>
        </w:rPr>
        <w:t>  </w:t>
      </w:r>
    </w:p>
    <w:p w14:paraId="4C1F0E09" w14:textId="77777777" w:rsidR="005C09F1" w:rsidRDefault="005C09F1" w:rsidP="005C09F1">
      <w:pPr>
        <w:pStyle w:val="KOP2S"/>
        <w:rPr>
          <w:noProof/>
          <w:sz w:val="24"/>
        </w:rPr>
      </w:pPr>
      <w:bookmarkStart w:id="7" w:name="_Toc256000002"/>
      <w:bookmarkStart w:id="8" w:name="_Toc33006586"/>
      <w:r w:rsidRPr="00276CC6">
        <w:t>Scope</w:t>
      </w:r>
      <w:bookmarkEnd w:id="7"/>
      <w:bookmarkEnd w:id="8"/>
      <w:r w:rsidRPr="00276CC6">
        <w:t xml:space="preserve"> </w:t>
      </w:r>
    </w:p>
    <w:p w14:paraId="7121CD31" w14:textId="798FBF05" w:rsidR="005C09F1" w:rsidRDefault="00EA4CF9" w:rsidP="005C09F1">
      <w:pPr>
        <w:spacing w:before="239" w:after="239"/>
        <w:rPr>
          <w:noProof/>
        </w:rPr>
      </w:pPr>
      <w:r>
        <w:rPr>
          <w:rFonts w:eastAsia="Arial"/>
        </w:rPr>
        <w:t xml:space="preserve">This document </w:t>
      </w:r>
      <w:r w:rsidR="005C09F1">
        <w:rPr>
          <w:rFonts w:eastAsia="Arial"/>
        </w:rPr>
        <w:t>describes the technical implementation of the commercial requirements specified in the [</w:t>
      </w:r>
      <w:r w:rsidR="00A3257A">
        <w:rPr>
          <w:rFonts w:eastAsia="Arial"/>
        </w:rPr>
        <w:t xml:space="preserve">SGD </w:t>
      </w:r>
      <w:r w:rsidR="005C09F1">
        <w:rPr>
          <w:rFonts w:eastAsia="Arial"/>
        </w:rPr>
        <w:t>UR] and [</w:t>
      </w:r>
      <w:r w:rsidR="00A3257A">
        <w:rPr>
          <w:rFonts w:eastAsia="Arial"/>
        </w:rPr>
        <w:t>SGD</w:t>
      </w:r>
      <w:r w:rsidR="005C09F1">
        <w:rPr>
          <w:rFonts w:eastAsia="Arial"/>
        </w:rPr>
        <w:t xml:space="preserve"> BR] The system is described in the System Design Specification [</w:t>
      </w:r>
      <w:r w:rsidR="00A3257A">
        <w:rPr>
          <w:rFonts w:eastAsia="Arial"/>
        </w:rPr>
        <w:t>SGD</w:t>
      </w:r>
      <w:r w:rsidR="005C09F1">
        <w:rPr>
          <w:rFonts w:eastAsia="Arial"/>
        </w:rPr>
        <w:t xml:space="preserve"> SDS]</w:t>
      </w:r>
      <w:r>
        <w:rPr>
          <w:rFonts w:eastAsia="Arial"/>
        </w:rPr>
        <w:t>.</w:t>
      </w:r>
    </w:p>
    <w:p w14:paraId="2EC34360" w14:textId="77777777" w:rsidR="005C09F1" w:rsidRDefault="005C09F1" w:rsidP="005C09F1">
      <w:pPr>
        <w:pStyle w:val="KOP2S"/>
        <w:rPr>
          <w:noProof/>
          <w:sz w:val="24"/>
        </w:rPr>
      </w:pPr>
      <w:bookmarkStart w:id="9" w:name="_Toc256000003"/>
      <w:bookmarkStart w:id="10" w:name="_Toc33006587"/>
      <w:r w:rsidRPr="00276CC6">
        <w:t>Stakeholders</w:t>
      </w:r>
      <w:bookmarkEnd w:id="9"/>
      <w:bookmarkEnd w:id="10"/>
      <w:r w:rsidRPr="00276CC6">
        <w:t xml:space="preserve"> </w:t>
      </w:r>
    </w:p>
    <w:p w14:paraId="5D16CB5F" w14:textId="77777777" w:rsidR="005C09F1" w:rsidRDefault="005C09F1" w:rsidP="005C09F1">
      <w:pPr>
        <w:spacing w:before="239" w:after="239"/>
        <w:rPr>
          <w:noProof/>
        </w:rPr>
      </w:pPr>
      <w:r>
        <w:rPr>
          <w:rFonts w:eastAsia="Arial"/>
        </w:rPr>
        <w:t>The main stakeholders and their interests for this document are:</w:t>
      </w:r>
    </w:p>
    <w:p w14:paraId="4E84DE31" w14:textId="77777777" w:rsidR="005C09F1" w:rsidRDefault="005C09F1" w:rsidP="005C09F1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Product Manager, validate the constructed system implements the commercial requirements</w:t>
      </w:r>
    </w:p>
    <w:p w14:paraId="5A4CE01B" w14:textId="77777777" w:rsidR="005C09F1" w:rsidRDefault="005C09F1" w:rsidP="005C09F1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System Architect, deployment and HSDP interactions</w:t>
      </w:r>
    </w:p>
    <w:p w14:paraId="523E51A3" w14:textId="77777777" w:rsidR="005C09F1" w:rsidRDefault="005C09F1" w:rsidP="005C09F1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Software Architect, software design and development</w:t>
      </w:r>
    </w:p>
    <w:p w14:paraId="3BCEAE49" w14:textId="77777777" w:rsidR="005C09F1" w:rsidRDefault="005C09F1" w:rsidP="005C09F1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Software Engineers, derive what must be developed</w:t>
      </w:r>
    </w:p>
    <w:p w14:paraId="0300F8B8" w14:textId="77777777" w:rsidR="005C09F1" w:rsidRDefault="005C09F1" w:rsidP="005C09F1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Test Manager, Testers, verify the constructed system</w:t>
      </w:r>
    </w:p>
    <w:p w14:paraId="57526849" w14:textId="77777777" w:rsidR="005C09F1" w:rsidRDefault="005C09F1" w:rsidP="005C09F1">
      <w:pPr>
        <w:numPr>
          <w:ilvl w:val="0"/>
          <w:numId w:val="15"/>
        </w:numPr>
        <w:spacing w:after="280" w:afterAutospacing="1" w:line="240" w:lineRule="auto"/>
      </w:pPr>
      <w:r>
        <w:rPr>
          <w:rFonts w:eastAsia="Arial"/>
          <w:color w:val="010101"/>
        </w:rPr>
        <w:t>Service Manager, validate the constructed system implements the service requirements</w:t>
      </w:r>
    </w:p>
    <w:p w14:paraId="78E63FB7" w14:textId="77777777" w:rsidR="005C09F1" w:rsidRDefault="005C09F1" w:rsidP="005C09F1">
      <w:pPr>
        <w:pStyle w:val="KOP2S"/>
        <w:rPr>
          <w:noProof/>
          <w:sz w:val="24"/>
        </w:rPr>
      </w:pPr>
      <w:bookmarkStart w:id="11" w:name="_Toc256000004"/>
      <w:bookmarkStart w:id="12" w:name="_Toc33006588"/>
      <w:r w:rsidRPr="00276CC6">
        <w:t>Overview</w:t>
      </w:r>
      <w:bookmarkEnd w:id="11"/>
      <w:bookmarkEnd w:id="12"/>
      <w:r w:rsidRPr="00276CC6">
        <w:t xml:space="preserve"> </w:t>
      </w:r>
    </w:p>
    <w:p w14:paraId="31426FBA" w14:textId="305B335E" w:rsidR="005C09F1" w:rsidRDefault="005C09F1" w:rsidP="005C09F1">
      <w:pPr>
        <w:rPr>
          <w:noProof/>
        </w:rPr>
      </w:pPr>
      <w:r>
        <w:rPr>
          <w:rFonts w:eastAsia="Arial"/>
        </w:rPr>
        <w:t xml:space="preserve">Chapter 1 gives an overview of the document. Chapter 2 describes the product perspective of the </w:t>
      </w:r>
      <w:r w:rsidR="00EA4CF9">
        <w:rPr>
          <w:rFonts w:eastAsia="Arial"/>
        </w:rPr>
        <w:t>SGD</w:t>
      </w:r>
      <w:r>
        <w:rPr>
          <w:rFonts w:eastAsia="Arial"/>
        </w:rPr>
        <w:t xml:space="preserve">, the context, as well as the principles of operation. Subsequent chapters list the functional and non-functional requirements for the </w:t>
      </w:r>
      <w:r w:rsidR="00EA4CF9">
        <w:rPr>
          <w:rFonts w:eastAsia="Arial"/>
        </w:rPr>
        <w:t>SGD.</w:t>
      </w:r>
      <w:r>
        <w:rPr>
          <w:rFonts w:eastAsia="Arial"/>
        </w:rPr>
        <w:t xml:space="preserve"> </w:t>
      </w:r>
    </w:p>
    <w:p w14:paraId="0B944B30" w14:textId="7907BA3C" w:rsidR="005C09F1" w:rsidRDefault="005C09F1" w:rsidP="005C09F1">
      <w:r>
        <w:rPr>
          <w:rFonts w:eastAsia="Arial"/>
          <w:sz w:val="18"/>
          <w:szCs w:val="18"/>
        </w:rPr>
        <w:t> </w:t>
      </w:r>
      <w:r>
        <w:rPr>
          <w:rFonts w:eastAsia="Arial"/>
        </w:rPr>
        <w:t>The sections of this document contain informative and/or normative texts. All informative text is tagged with an identifier consisting of a tag (Folder) and an ID number like in:</w:t>
      </w:r>
    </w:p>
    <w:p w14:paraId="53151886" w14:textId="77777777" w:rsidR="005C09F1" w:rsidRDefault="005C09F1" w:rsidP="005C09F1">
      <w:r>
        <w:rPr>
          <w:rFonts w:eastAsia="Arial"/>
          <w:sz w:val="18"/>
          <w:szCs w:val="18"/>
        </w:rPr>
        <w:t> </w:t>
      </w:r>
    </w:p>
    <w:p w14:paraId="6B5AAD56" w14:textId="77777777" w:rsidR="005C09F1" w:rsidRDefault="005C09F1" w:rsidP="005C09F1">
      <w:pPr>
        <w:spacing w:after="120"/>
      </w:pPr>
      <w:r>
        <w:rPr>
          <w:rFonts w:eastAsia="Arial"/>
          <w:b/>
          <w:bCs/>
        </w:rPr>
        <w:t>&lt;Heading&gt;</w:t>
      </w:r>
    </w:p>
    <w:p w14:paraId="68CCC685" w14:textId="77777777" w:rsidR="005C09F1" w:rsidRDefault="005C09F1" w:rsidP="005C09F1">
      <w:r w:rsidRPr="00607F9E">
        <w:rPr>
          <w:rFonts w:eastAsia="Arial"/>
        </w:rPr>
        <w:t>&lt;Informative text describing the subject.&gt;</w:t>
      </w:r>
    </w:p>
    <w:p w14:paraId="12E8BCC1" w14:textId="77777777" w:rsidR="005C09F1" w:rsidRPr="00607F9E" w:rsidRDefault="005C09F1" w:rsidP="005C09F1">
      <w:r w:rsidRPr="00607F9E">
        <w:rPr>
          <w:rFonts w:eastAsia="Arial"/>
          <w:sz w:val="18"/>
          <w:szCs w:val="18"/>
        </w:rPr>
        <w:t> </w:t>
      </w:r>
    </w:p>
    <w:p w14:paraId="059DE2D4" w14:textId="2C9136EF" w:rsidR="005C09F1" w:rsidRPr="00607F9E" w:rsidRDefault="005C09F1" w:rsidP="005C09F1">
      <w:r w:rsidRPr="00607F9E">
        <w:rPr>
          <w:rFonts w:eastAsia="Arial"/>
        </w:rPr>
        <w:t>All normative requirement texts are tagged with a requirement identifier consisting of a tag (SR) and an ID number like in:</w:t>
      </w:r>
    </w:p>
    <w:p w14:paraId="151380A9" w14:textId="77777777" w:rsidR="005C09F1" w:rsidRPr="00607F9E" w:rsidRDefault="005C09F1" w:rsidP="005C09F1">
      <w:r w:rsidRPr="00607F9E">
        <w:rPr>
          <w:rFonts w:eastAsia="Arial"/>
          <w:sz w:val="18"/>
          <w:szCs w:val="18"/>
        </w:rPr>
        <w:t> </w:t>
      </w:r>
    </w:p>
    <w:p w14:paraId="283B9C3A" w14:textId="77777777" w:rsidR="005C09F1" w:rsidRPr="00607F9E" w:rsidRDefault="005C09F1" w:rsidP="005C09F1">
      <w:pPr>
        <w:spacing w:after="120"/>
      </w:pPr>
      <w:r w:rsidRPr="00607F9E">
        <w:rPr>
          <w:rFonts w:eastAsia="Arial"/>
          <w:b/>
          <w:bCs/>
        </w:rPr>
        <w:t>&lt;Heading&gt;</w:t>
      </w:r>
    </w:p>
    <w:tbl>
      <w:tblPr>
        <w:tblW w:w="86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40"/>
      </w:tblGrid>
      <w:tr w:rsidR="005C09F1" w14:paraId="1EE8F7CE" w14:textId="77777777" w:rsidTr="00CD04C8">
        <w:tc>
          <w:tcPr>
            <w:tcW w:w="8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11E525D4" w14:textId="4AD01A63" w:rsidR="005C09F1" w:rsidRPr="00607F9E" w:rsidRDefault="005C09F1" w:rsidP="00CD04C8">
            <w:pPr>
              <w:jc w:val="center"/>
            </w:pPr>
            <w:r w:rsidRPr="00607F9E">
              <w:rPr>
                <w:rFonts w:eastAsia="Arial"/>
                <w:b/>
                <w:bCs/>
              </w:rPr>
              <w:t>SR-&lt;Supported release&gt;-&lt;ID number&gt;</w:t>
            </w:r>
          </w:p>
        </w:tc>
      </w:tr>
    </w:tbl>
    <w:p w14:paraId="6A775FBE" w14:textId="77777777" w:rsidR="005C09F1" w:rsidRPr="00607F9E" w:rsidRDefault="005C09F1" w:rsidP="005C09F1">
      <w:r w:rsidRPr="00607F9E">
        <w:rPr>
          <w:rFonts w:eastAsia="Arial"/>
        </w:rPr>
        <w:t>&lt;Normative text describing the requirement.&gt;</w:t>
      </w:r>
    </w:p>
    <w:p w14:paraId="00A0E7ED" w14:textId="77777777" w:rsidR="005C09F1" w:rsidRPr="00607F9E" w:rsidRDefault="005C09F1" w:rsidP="005C09F1">
      <w:pPr>
        <w:spacing w:after="120"/>
      </w:pPr>
      <w:r w:rsidRPr="00607F9E">
        <w:rPr>
          <w:rFonts w:eastAsia="Arial"/>
          <w:sz w:val="18"/>
          <w:szCs w:val="18"/>
        </w:rPr>
        <w:t> </w:t>
      </w:r>
    </w:p>
    <w:p w14:paraId="37EE11CA" w14:textId="77777777" w:rsidR="005C09F1" w:rsidRPr="00607F9E" w:rsidRDefault="005C09F1" w:rsidP="005C09F1">
      <w:pPr>
        <w:spacing w:after="120"/>
      </w:pPr>
      <w:r w:rsidRPr="00607F9E">
        <w:rPr>
          <w:rFonts w:eastAsia="Arial"/>
          <w:i/>
          <w:iCs/>
        </w:rPr>
        <w:t>[</w:t>
      </w:r>
      <w:r w:rsidRPr="00607F9E">
        <w:rPr>
          <w:rFonts w:eastAsia="Arial"/>
          <w:i/>
          <w:iCs/>
          <w:u w:val="single"/>
        </w:rPr>
        <w:t>Acceptance Criteria:</w:t>
      </w:r>
    </w:p>
    <w:p w14:paraId="432D500B" w14:textId="77777777" w:rsidR="005C09F1" w:rsidRPr="00607F9E" w:rsidRDefault="005C09F1" w:rsidP="005C09F1">
      <w:pPr>
        <w:spacing w:after="120"/>
      </w:pPr>
      <w:r w:rsidRPr="00607F9E">
        <w:rPr>
          <w:rFonts w:eastAsia="Arial"/>
          <w:i/>
          <w:iCs/>
        </w:rPr>
        <w:t>&lt;text describing the acceptance criteria&gt;]</w:t>
      </w:r>
    </w:p>
    <w:p w14:paraId="3C649D3F" w14:textId="77777777" w:rsidR="005C09F1" w:rsidRPr="00607F9E" w:rsidRDefault="005C09F1" w:rsidP="005C09F1">
      <w:pPr>
        <w:spacing w:after="120"/>
      </w:pPr>
      <w:r w:rsidRPr="00607F9E">
        <w:rPr>
          <w:rFonts w:eastAsia="Arial"/>
          <w:i/>
          <w:iCs/>
        </w:rPr>
        <w:t>[</w:t>
      </w:r>
      <w:r w:rsidRPr="00607F9E">
        <w:rPr>
          <w:rFonts w:eastAsia="Arial"/>
          <w:i/>
          <w:iCs/>
          <w:u w:val="single"/>
        </w:rPr>
        <w:t>Information:</w:t>
      </w:r>
    </w:p>
    <w:p w14:paraId="7AF15F43" w14:textId="77777777" w:rsidR="005C09F1" w:rsidRPr="00607F9E" w:rsidRDefault="005C09F1" w:rsidP="005C09F1">
      <w:pPr>
        <w:spacing w:after="120"/>
      </w:pPr>
      <w:r w:rsidRPr="00607F9E">
        <w:rPr>
          <w:rFonts w:eastAsia="Arial"/>
          <w:i/>
          <w:iCs/>
        </w:rPr>
        <w:lastRenderedPageBreak/>
        <w:t>&lt;text giving additional information&gt;]</w:t>
      </w:r>
    </w:p>
    <w:p w14:paraId="18E08454" w14:textId="77777777" w:rsidR="005C09F1" w:rsidRPr="00607F9E" w:rsidRDefault="005C09F1" w:rsidP="005C09F1">
      <w:r w:rsidRPr="00607F9E">
        <w:rPr>
          <w:rFonts w:eastAsia="Arial"/>
          <w:sz w:val="18"/>
          <w:szCs w:val="18"/>
        </w:rPr>
        <w:t> </w:t>
      </w:r>
    </w:p>
    <w:p w14:paraId="78414F12" w14:textId="77777777" w:rsidR="005C09F1" w:rsidRPr="00607F9E" w:rsidRDefault="005C09F1" w:rsidP="005C09F1">
      <w:r w:rsidRPr="00607F9E">
        <w:rPr>
          <w:rFonts w:eastAsia="Arial"/>
        </w:rPr>
        <w:t>The &lt;Heading&gt; is formulated in a tagged and structured manner, such that tracing can easily recognize the origin of the requirement:</w:t>
      </w:r>
    </w:p>
    <w:p w14:paraId="7C836D75" w14:textId="77777777" w:rsidR="005C09F1" w:rsidRPr="00607F9E" w:rsidRDefault="005C09F1" w:rsidP="005C09F1">
      <w:r w:rsidRPr="00607F9E">
        <w:rPr>
          <w:rFonts w:eastAsia="Arial"/>
          <w:sz w:val="18"/>
          <w:szCs w:val="18"/>
        </w:rPr>
        <w:t> </w:t>
      </w:r>
    </w:p>
    <w:p w14:paraId="590B0E86" w14:textId="77777777" w:rsidR="005C09F1" w:rsidRPr="00607F9E" w:rsidRDefault="005C09F1" w:rsidP="005C09F1">
      <w:r w:rsidRPr="00607F9E">
        <w:rPr>
          <w:rFonts w:eastAsia="Arial"/>
        </w:rPr>
        <w:t>&lt;</w:t>
      </w:r>
      <w:proofErr w:type="spellStart"/>
      <w:r w:rsidRPr="00607F9E">
        <w:rPr>
          <w:rFonts w:eastAsia="Arial"/>
        </w:rPr>
        <w:t>ReqType</w:t>
      </w:r>
      <w:proofErr w:type="spellEnd"/>
      <w:proofErr w:type="gramStart"/>
      <w:r w:rsidRPr="00607F9E">
        <w:rPr>
          <w:rFonts w:eastAsia="Arial"/>
        </w:rPr>
        <w:t>&gt;.&lt;</w:t>
      </w:r>
      <w:proofErr w:type="gramEnd"/>
      <w:r w:rsidRPr="00607F9E">
        <w:rPr>
          <w:rFonts w:eastAsia="Arial"/>
        </w:rPr>
        <w:t>(Sub)System&gt;.&lt;High level Feature/Requirements&gt;</w:t>
      </w:r>
    </w:p>
    <w:p w14:paraId="18390F9C" w14:textId="77777777" w:rsidR="005C09F1" w:rsidRPr="00607F9E" w:rsidRDefault="005C09F1" w:rsidP="005C09F1">
      <w:r w:rsidRPr="00607F9E">
        <w:rPr>
          <w:rFonts w:eastAsia="Arial"/>
          <w:sz w:val="18"/>
          <w:szCs w:val="18"/>
        </w:rPr>
        <w:t> </w:t>
      </w:r>
    </w:p>
    <w:p w14:paraId="6018A0D9" w14:textId="72EFC5CD" w:rsidR="005C09F1" w:rsidRPr="00607F9E" w:rsidRDefault="005C09F1" w:rsidP="005C09F1">
      <w:r w:rsidRPr="00607F9E">
        <w:rPr>
          <w:rFonts w:eastAsia="Arial"/>
        </w:rPr>
        <w:t xml:space="preserve">E.g.:  </w:t>
      </w:r>
      <w:proofErr w:type="spellStart"/>
      <w:proofErr w:type="gramStart"/>
      <w:r w:rsidRPr="00607F9E">
        <w:rPr>
          <w:rFonts w:eastAsia="Arial"/>
          <w:i/>
          <w:iCs/>
        </w:rPr>
        <w:t>SR</w:t>
      </w:r>
      <w:r>
        <w:rPr>
          <w:rFonts w:eastAsia="Arial"/>
          <w:i/>
          <w:iCs/>
        </w:rPr>
        <w:t>.SGD</w:t>
      </w:r>
      <w:r w:rsidRPr="00607F9E">
        <w:rPr>
          <w:rFonts w:eastAsia="Arial"/>
          <w:i/>
          <w:iCs/>
        </w:rPr>
        <w:t>.</w:t>
      </w:r>
      <w:r>
        <w:rPr>
          <w:rFonts w:eastAsia="Arial"/>
          <w:i/>
          <w:iCs/>
        </w:rPr>
        <w:t>firmware.update</w:t>
      </w:r>
      <w:proofErr w:type="spellEnd"/>
      <w:proofErr w:type="gramEnd"/>
      <w:r w:rsidRPr="00607F9E">
        <w:rPr>
          <w:rFonts w:eastAsia="Arial"/>
        </w:rPr>
        <w:t xml:space="preserve"> or </w:t>
      </w:r>
      <w:proofErr w:type="spellStart"/>
      <w:r w:rsidRPr="00607F9E">
        <w:rPr>
          <w:rFonts w:eastAsia="Arial"/>
          <w:i/>
          <w:iCs/>
        </w:rPr>
        <w:t>SR</w:t>
      </w:r>
      <w:r>
        <w:rPr>
          <w:rFonts w:eastAsia="Arial"/>
          <w:i/>
          <w:iCs/>
        </w:rPr>
        <w:t>.SGD</w:t>
      </w:r>
      <w:r w:rsidRPr="00607F9E">
        <w:rPr>
          <w:rFonts w:eastAsia="Arial"/>
          <w:i/>
          <w:iCs/>
        </w:rPr>
        <w:t>.</w:t>
      </w:r>
      <w:r>
        <w:rPr>
          <w:rFonts w:eastAsia="Arial"/>
          <w:i/>
          <w:iCs/>
        </w:rPr>
        <w:t>monitoring.endnode</w:t>
      </w:r>
      <w:proofErr w:type="spellEnd"/>
      <w:r w:rsidRPr="00607F9E">
        <w:rPr>
          <w:rFonts w:eastAsia="Arial"/>
          <w:i/>
          <w:iCs/>
        </w:rPr>
        <w:t xml:space="preserve"> </w:t>
      </w:r>
    </w:p>
    <w:p w14:paraId="2BDF821F" w14:textId="77777777" w:rsidR="005C09F1" w:rsidRPr="00607F9E" w:rsidRDefault="005C09F1" w:rsidP="005C09F1">
      <w:r w:rsidRPr="00607F9E">
        <w:rPr>
          <w:rFonts w:eastAsia="Arial"/>
          <w:sz w:val="18"/>
          <w:szCs w:val="18"/>
        </w:rPr>
        <w:t> </w:t>
      </w:r>
    </w:p>
    <w:p w14:paraId="388F9835" w14:textId="77777777" w:rsidR="005C09F1" w:rsidRPr="00607F9E" w:rsidRDefault="005C09F1" w:rsidP="005C09F1">
      <w:r w:rsidRPr="00607F9E">
        <w:rPr>
          <w:rFonts w:eastAsia="Arial"/>
        </w:rPr>
        <w:t>Within a tagged requirement description optional parts may give Rationale and/or Information. These parts are shown in italic type and are considered informative only.</w:t>
      </w:r>
    </w:p>
    <w:p w14:paraId="77CF04E3" w14:textId="77777777" w:rsidR="005C09F1" w:rsidRPr="00607F9E" w:rsidRDefault="005C09F1" w:rsidP="005C09F1">
      <w:r w:rsidRPr="00607F9E">
        <w:rPr>
          <w:rFonts w:eastAsia="Arial"/>
          <w:sz w:val="16"/>
          <w:szCs w:val="16"/>
        </w:rPr>
        <w:t>  </w:t>
      </w:r>
    </w:p>
    <w:p w14:paraId="5BFB7E49" w14:textId="77777777" w:rsidR="005C09F1" w:rsidRPr="00607F9E" w:rsidRDefault="005C09F1" w:rsidP="005C09F1">
      <w:pPr>
        <w:spacing w:after="280" w:afterAutospacing="1"/>
        <w:rPr>
          <w:noProof/>
        </w:rPr>
      </w:pPr>
    </w:p>
    <w:p w14:paraId="70D3F7EA" w14:textId="77777777" w:rsidR="005C09F1" w:rsidRDefault="005C09F1">
      <w:pPr>
        <w:rPr>
          <w:rFonts w:ascii="Arial" w:hAnsi="Arial" w:cs="Open Sans"/>
          <w:color w:val="385623" w:themeColor="accent6" w:themeShade="80"/>
          <w:sz w:val="32"/>
          <w:szCs w:val="36"/>
        </w:rPr>
      </w:pPr>
      <w:bookmarkStart w:id="13" w:name="_Toc256000005"/>
      <w:r>
        <w:br w:type="page"/>
      </w:r>
    </w:p>
    <w:p w14:paraId="69F5F0A6" w14:textId="571C396D" w:rsidR="005C09F1" w:rsidRDefault="005C09F1" w:rsidP="005C09F1">
      <w:pPr>
        <w:pStyle w:val="KOP1S"/>
        <w:rPr>
          <w:b/>
          <w:noProof/>
          <w:sz w:val="24"/>
        </w:rPr>
      </w:pPr>
      <w:bookmarkStart w:id="14" w:name="_Toc33006589"/>
      <w:r w:rsidRPr="00276CC6">
        <w:lastRenderedPageBreak/>
        <w:t>System Overview</w:t>
      </w:r>
      <w:bookmarkEnd w:id="13"/>
      <w:bookmarkEnd w:id="14"/>
      <w:r w:rsidRPr="00276CC6">
        <w:t xml:space="preserve"> </w:t>
      </w:r>
    </w:p>
    <w:p w14:paraId="5F59CE77" w14:textId="77777777" w:rsidR="005C09F1" w:rsidRDefault="005C09F1" w:rsidP="005C09F1">
      <w:pPr>
        <w:pStyle w:val="Geenafstand"/>
        <w:rPr>
          <w:noProof/>
        </w:rPr>
      </w:pPr>
    </w:p>
    <w:p w14:paraId="13528765" w14:textId="715B5015" w:rsidR="005C09F1" w:rsidRPr="005C09F1" w:rsidRDefault="005C09F1" w:rsidP="005C09F1">
      <w:pPr>
        <w:pStyle w:val="KOP2S"/>
      </w:pPr>
      <w:bookmarkStart w:id="15" w:name="_Toc256000006"/>
      <w:bookmarkStart w:id="16" w:name="_Toc33006590"/>
      <w:r w:rsidRPr="005C09F1">
        <w:t>SDG Context and Conceptual View</w:t>
      </w:r>
      <w:bookmarkEnd w:id="15"/>
      <w:bookmarkEnd w:id="16"/>
      <w:r w:rsidRPr="005C09F1">
        <w:t xml:space="preserve"> </w:t>
      </w:r>
    </w:p>
    <w:p w14:paraId="1AD39B3D" w14:textId="1ACE4619" w:rsidR="005C09F1" w:rsidRDefault="005C09F1" w:rsidP="005C09F1">
      <w:pPr>
        <w:rPr>
          <w:noProof/>
        </w:rPr>
      </w:pPr>
      <w:r>
        <w:rPr>
          <w:rFonts w:eastAsia="Arial"/>
        </w:rPr>
        <w:t xml:space="preserve">The Scratch Generic Demonstrator is a development and testing environment meant for the </w:t>
      </w:r>
      <w:proofErr w:type="spellStart"/>
      <w:r>
        <w:rPr>
          <w:rFonts w:eastAsia="Arial"/>
        </w:rPr>
        <w:t>SCRATCh</w:t>
      </w:r>
      <w:proofErr w:type="spellEnd"/>
      <w:r>
        <w:rPr>
          <w:rFonts w:eastAsia="Arial"/>
        </w:rPr>
        <w:t xml:space="preserve"> participant to develop, test and deploy the software and tools developed in the project. Each member may make adjustments to the environment and document it in a copy of this document</w:t>
      </w:r>
    </w:p>
    <w:p w14:paraId="783AC8A4" w14:textId="77777777" w:rsidR="005C09F1" w:rsidRDefault="005C09F1" w:rsidP="005C09F1">
      <w:pPr>
        <w:keepNext/>
      </w:pPr>
      <w:r>
        <w:rPr>
          <w:noProof/>
        </w:rPr>
        <w:drawing>
          <wp:inline distT="0" distB="0" distL="0" distR="0" wp14:anchorId="285A86B4" wp14:editId="33EE7A43">
            <wp:extent cx="5611201" cy="3419475"/>
            <wp:effectExtent l="0" t="0" r="889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475" cy="3434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F744E8" w14:textId="4217F981" w:rsidR="005C09F1" w:rsidRDefault="005C09F1" w:rsidP="005C09F1">
      <w:pPr>
        <w:pStyle w:val="Bijschrift"/>
      </w:pPr>
      <w:r>
        <w:t xml:space="preserve">Figure </w:t>
      </w:r>
      <w:fldSimple w:instr=" SEQ Figure \* ARABIC ">
        <w:r w:rsidR="008853C9">
          <w:rPr>
            <w:noProof/>
          </w:rPr>
          <w:t>1</w:t>
        </w:r>
      </w:fldSimple>
      <w:r>
        <w:t xml:space="preserve"> SGD Architecture</w:t>
      </w:r>
    </w:p>
    <w:p w14:paraId="26E88333" w14:textId="77777777" w:rsidR="001E38E2" w:rsidRDefault="005C09F1" w:rsidP="001E38E2">
      <w:pPr>
        <w:pStyle w:val="KOP1S"/>
        <w:rPr>
          <w:b/>
          <w:noProof/>
        </w:rPr>
      </w:pPr>
      <w:r>
        <w:rPr>
          <w:rFonts w:eastAsia="Arial"/>
          <w:sz w:val="16"/>
          <w:szCs w:val="16"/>
        </w:rPr>
        <w:t> </w:t>
      </w:r>
      <w:bookmarkStart w:id="17" w:name="_Toc256000007"/>
      <w:bookmarkStart w:id="18" w:name="_Toc33006591"/>
      <w:r w:rsidR="001E38E2" w:rsidRPr="00276CC6">
        <w:t>System Requirements</w:t>
      </w:r>
      <w:bookmarkEnd w:id="17"/>
      <w:bookmarkEnd w:id="18"/>
      <w:r w:rsidR="001E38E2" w:rsidRPr="00276CC6">
        <w:t xml:space="preserve"> </w:t>
      </w:r>
    </w:p>
    <w:p w14:paraId="70232AA5" w14:textId="77777777" w:rsidR="001E38E2" w:rsidRDefault="001E38E2" w:rsidP="001E38E2">
      <w:pPr>
        <w:pStyle w:val="Geenafstand"/>
        <w:rPr>
          <w:noProof/>
        </w:rPr>
      </w:pPr>
    </w:p>
    <w:p w14:paraId="1027F6C1" w14:textId="77777777" w:rsidR="001E38E2" w:rsidRDefault="001E38E2" w:rsidP="001E38E2">
      <w:pPr>
        <w:pStyle w:val="KOP2S"/>
        <w:rPr>
          <w:noProof/>
          <w:sz w:val="24"/>
        </w:rPr>
      </w:pPr>
      <w:bookmarkStart w:id="19" w:name="_Toc256000008"/>
      <w:bookmarkStart w:id="20" w:name="_Toc33006592"/>
      <w:r w:rsidRPr="00276CC6">
        <w:t>Functional Requirements</w:t>
      </w:r>
      <w:bookmarkEnd w:id="19"/>
      <w:bookmarkEnd w:id="20"/>
      <w:r w:rsidRPr="00276CC6">
        <w:t xml:space="preserve"> </w:t>
      </w:r>
    </w:p>
    <w:p w14:paraId="7340EB9D" w14:textId="77777777" w:rsidR="001E38E2" w:rsidRDefault="001E38E2" w:rsidP="001E38E2">
      <w:pPr>
        <w:pStyle w:val="Geenafstand"/>
        <w:rPr>
          <w:noProof/>
        </w:rPr>
      </w:pPr>
    </w:p>
    <w:p w14:paraId="1C9BC98B" w14:textId="15CBE8F4" w:rsidR="001E38E2" w:rsidRDefault="001E38E2" w:rsidP="001E38E2">
      <w:pPr>
        <w:pStyle w:val="KOP3S"/>
        <w:rPr>
          <w:noProof/>
        </w:rPr>
      </w:pPr>
      <w:bookmarkStart w:id="21" w:name="_Toc256000009"/>
      <w:bookmarkStart w:id="22" w:name="_Toc33006593"/>
      <w:r>
        <w:t xml:space="preserve">SGD </w:t>
      </w:r>
      <w:r w:rsidRPr="00276CC6">
        <w:t>Management</w:t>
      </w:r>
      <w:bookmarkEnd w:id="21"/>
      <w:bookmarkEnd w:id="22"/>
      <w:r w:rsidRPr="00276CC6">
        <w:t xml:space="preserve"> </w:t>
      </w:r>
    </w:p>
    <w:p w14:paraId="62336521" w14:textId="5AD6DDC0" w:rsidR="001E38E2" w:rsidRDefault="001E38E2" w:rsidP="001E38E2">
      <w:pPr>
        <w:rPr>
          <w:noProof/>
        </w:rPr>
      </w:pPr>
      <w:r>
        <w:rPr>
          <w:rFonts w:eastAsia="Arial"/>
        </w:rPr>
        <w:t>The management of SGD is decentralized and out of scope of this document</w:t>
      </w:r>
    </w:p>
    <w:p w14:paraId="003CCE51" w14:textId="58E5CE89" w:rsidR="001E38E2" w:rsidRPr="00E80E9B" w:rsidRDefault="001E38E2" w:rsidP="00E80E9B">
      <w:pPr>
        <w:pStyle w:val="KOP4S"/>
      </w:pPr>
      <w:bookmarkStart w:id="23" w:name="_Toc256000010"/>
      <w:proofErr w:type="spellStart"/>
      <w:proofErr w:type="gramStart"/>
      <w:r w:rsidRPr="00E80E9B">
        <w:t>SR</w:t>
      </w:r>
      <w:bookmarkEnd w:id="23"/>
      <w:r w:rsidRPr="00E80E9B">
        <w:t>.SGD.Management.documentation</w:t>
      </w:r>
      <w:proofErr w:type="spellEnd"/>
      <w:proofErr w:type="gramEnd"/>
      <w:r w:rsidRPr="00E80E9B"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1E38E2" w14:paraId="65D32DDC" w14:textId="77777777" w:rsidTr="00CD04C8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37C3990C" w14:textId="202BF838" w:rsidR="001E38E2" w:rsidRPr="00122C25" w:rsidRDefault="001E38E2" w:rsidP="00CD04C8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S</w:t>
            </w:r>
            <w:r w:rsidR="0055746B">
              <w:rPr>
                <w:noProof/>
              </w:rPr>
              <w:t>GD</w:t>
            </w:r>
            <w:r>
              <w:rPr>
                <w:noProof/>
              </w:rPr>
              <w:t>-1.0-SR001</w:t>
            </w:r>
          </w:p>
        </w:tc>
      </w:tr>
    </w:tbl>
    <w:p w14:paraId="71934A9A" w14:textId="1417A748" w:rsidR="001E38E2" w:rsidRDefault="001E38E2" w:rsidP="001E38E2">
      <w:pPr>
        <w:rPr>
          <w:noProof/>
        </w:rPr>
      </w:pPr>
      <w:r>
        <w:rPr>
          <w:rFonts w:eastAsia="Arial"/>
        </w:rPr>
        <w:t>There shall be a description how the management of firmware updates is regulated, roles and responsibilities mentioned in this description should be implemented in the software</w:t>
      </w:r>
    </w:p>
    <w:p w14:paraId="3AA1F58D" w14:textId="77777777" w:rsidR="001E38E2" w:rsidRDefault="001E38E2" w:rsidP="001E38E2">
      <w:r>
        <w:rPr>
          <w:rFonts w:eastAsia="Arial"/>
          <w:sz w:val="16"/>
          <w:szCs w:val="16"/>
        </w:rPr>
        <w:t> </w:t>
      </w:r>
    </w:p>
    <w:p w14:paraId="7D3E46FD" w14:textId="0012FC3D" w:rsidR="001E38E2" w:rsidRDefault="001E38E2" w:rsidP="001E38E2">
      <w:pPr>
        <w:pStyle w:val="Bijschrift"/>
        <w:keepNext/>
      </w:pPr>
      <w:r>
        <w:t xml:space="preserve">Table </w:t>
      </w:r>
      <w:fldSimple w:instr=" SEQ Table \* ARABIC ">
        <w:r w:rsidR="008853C9">
          <w:rPr>
            <w:noProof/>
          </w:rPr>
          <w:t>1</w:t>
        </w:r>
      </w:fldSimple>
      <w:r>
        <w:t xml:space="preserve"> example of rights structure for a certain demonstrator</w:t>
      </w:r>
    </w:p>
    <w:tbl>
      <w:tblPr>
        <w:tblW w:w="88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26"/>
        <w:gridCol w:w="5494"/>
      </w:tblGrid>
      <w:tr w:rsidR="001E38E2" w14:paraId="5EA2E2B6" w14:textId="77777777" w:rsidTr="001E38E2">
        <w:tc>
          <w:tcPr>
            <w:tcW w:w="3326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63E26F74" w14:textId="77777777" w:rsidR="001E38E2" w:rsidRDefault="001E38E2" w:rsidP="00CD04C8">
            <w:r>
              <w:rPr>
                <w:rFonts w:eastAsia="Arial"/>
                <w:b/>
                <w:bCs/>
              </w:rPr>
              <w:t>Clusters</w:t>
            </w:r>
          </w:p>
        </w:tc>
        <w:tc>
          <w:tcPr>
            <w:tcW w:w="549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00DAA2C4" w14:textId="77777777" w:rsidR="001E38E2" w:rsidRDefault="001E38E2" w:rsidP="00CD04C8">
            <w:r>
              <w:rPr>
                <w:rFonts w:eastAsia="Arial"/>
                <w:b/>
                <w:bCs/>
              </w:rPr>
              <w:t>Clarification</w:t>
            </w:r>
          </w:p>
        </w:tc>
      </w:tr>
      <w:tr w:rsidR="001E38E2" w14:paraId="7EBFEC3E" w14:textId="77777777" w:rsidTr="001E38E2">
        <w:tc>
          <w:tcPr>
            <w:tcW w:w="3326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  <w:shd w:val="clear" w:color="auto" w:fill="D9D9D9"/>
          </w:tcPr>
          <w:p w14:paraId="29E05216" w14:textId="30A64C74" w:rsidR="001E38E2" w:rsidRDefault="001E38E2" w:rsidP="00CD04C8">
            <w:r>
              <w:rPr>
                <w:rFonts w:eastAsia="Arial"/>
                <w:b/>
                <w:bCs/>
              </w:rPr>
              <w:t>SGD rights</w:t>
            </w:r>
          </w:p>
        </w:tc>
        <w:tc>
          <w:tcPr>
            <w:tcW w:w="549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  <w:shd w:val="clear" w:color="auto" w:fill="D9D9D9"/>
          </w:tcPr>
          <w:p w14:paraId="1DB9DF80" w14:textId="77777777" w:rsidR="001E38E2" w:rsidRDefault="001E38E2" w:rsidP="00CD04C8">
            <w:r>
              <w:rPr>
                <w:rFonts w:eastAsia="Arial"/>
              </w:rPr>
              <w:t> </w:t>
            </w:r>
          </w:p>
        </w:tc>
      </w:tr>
      <w:tr w:rsidR="001E38E2" w14:paraId="6CCB4805" w14:textId="77777777" w:rsidTr="001E38E2">
        <w:tc>
          <w:tcPr>
            <w:tcW w:w="3326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23D6EFF3" w14:textId="48E594EB" w:rsidR="001E38E2" w:rsidRDefault="001E38E2" w:rsidP="00CD04C8">
            <w:r>
              <w:rPr>
                <w:rFonts w:eastAsia="Arial"/>
              </w:rPr>
              <w:lastRenderedPageBreak/>
              <w:t>Firmware update push</w:t>
            </w:r>
          </w:p>
        </w:tc>
        <w:tc>
          <w:tcPr>
            <w:tcW w:w="549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07C006A3" w14:textId="361059AD" w:rsidR="001E38E2" w:rsidRDefault="001E38E2" w:rsidP="00CD04C8">
            <w:r>
              <w:rPr>
                <w:rFonts w:eastAsia="Arial"/>
              </w:rPr>
              <w:t>Device manufacturer when specified in policy</w:t>
            </w:r>
          </w:p>
        </w:tc>
      </w:tr>
      <w:tr w:rsidR="001E38E2" w14:paraId="4DFE0AE2" w14:textId="77777777" w:rsidTr="001E38E2">
        <w:tc>
          <w:tcPr>
            <w:tcW w:w="3326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4D96D97B" w14:textId="14F07094" w:rsidR="001E38E2" w:rsidRDefault="001E38E2" w:rsidP="00CD04C8">
            <w:r>
              <w:rPr>
                <w:rFonts w:eastAsia="Arial"/>
              </w:rPr>
              <w:t>Firmware update pull</w:t>
            </w:r>
          </w:p>
        </w:tc>
        <w:tc>
          <w:tcPr>
            <w:tcW w:w="549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2F2232A7" w14:textId="31386FDB" w:rsidR="001E38E2" w:rsidRDefault="001E38E2" w:rsidP="00CD04C8">
            <w:r>
              <w:rPr>
                <w:rFonts w:eastAsia="Arial"/>
              </w:rPr>
              <w:t>IoT device owner, based on manufacturer message</w:t>
            </w:r>
          </w:p>
        </w:tc>
      </w:tr>
      <w:tr w:rsidR="001E38E2" w14:paraId="25FC9128" w14:textId="77777777" w:rsidTr="001E38E2">
        <w:tc>
          <w:tcPr>
            <w:tcW w:w="3326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25F44E41" w14:textId="62AF25B9" w:rsidR="001E38E2" w:rsidRDefault="001E38E2" w:rsidP="001E38E2">
            <w:r>
              <w:rPr>
                <w:rFonts w:eastAsia="Arial"/>
              </w:rPr>
              <w:t>Provisioning new device</w:t>
            </w:r>
          </w:p>
        </w:tc>
        <w:tc>
          <w:tcPr>
            <w:tcW w:w="549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286AD866" w14:textId="353A0720" w:rsidR="001E38E2" w:rsidRDefault="001E38E2" w:rsidP="001E38E2">
            <w:r>
              <w:rPr>
                <w:rFonts w:eastAsia="Arial"/>
              </w:rPr>
              <w:t>IoT device owner.</w:t>
            </w:r>
          </w:p>
        </w:tc>
      </w:tr>
      <w:tr w:rsidR="001E38E2" w14:paraId="271D6FB7" w14:textId="77777777" w:rsidTr="001E38E2">
        <w:tc>
          <w:tcPr>
            <w:tcW w:w="3326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655965AC" w14:textId="440EF06A" w:rsidR="001E38E2" w:rsidRDefault="001E38E2" w:rsidP="001E38E2">
            <w:r>
              <w:rPr>
                <w:rFonts w:eastAsia="Arial"/>
              </w:rPr>
              <w:t>Blocking IoT device</w:t>
            </w:r>
          </w:p>
        </w:tc>
        <w:tc>
          <w:tcPr>
            <w:tcW w:w="5494" w:type="dxa"/>
            <w:tcBorders>
              <w:top w:val="single" w:sz="6" w:space="0" w:color="010101"/>
              <w:left w:val="single" w:sz="6" w:space="0" w:color="010101"/>
              <w:bottom w:val="single" w:sz="6" w:space="0" w:color="010101"/>
              <w:right w:val="single" w:sz="6" w:space="0" w:color="010101"/>
            </w:tcBorders>
          </w:tcPr>
          <w:p w14:paraId="319E75E4" w14:textId="0DDE3F12" w:rsidR="001E38E2" w:rsidRDefault="001E38E2" w:rsidP="001E38E2">
            <w:r>
              <w:t>System based on detection of certain event</w:t>
            </w:r>
          </w:p>
        </w:tc>
      </w:tr>
    </w:tbl>
    <w:p w14:paraId="2F5388B0" w14:textId="77777777" w:rsidR="001E38E2" w:rsidRDefault="001E38E2" w:rsidP="001E38E2">
      <w:r>
        <w:rPr>
          <w:rFonts w:eastAsia="Arial"/>
          <w:sz w:val="16"/>
          <w:szCs w:val="16"/>
        </w:rPr>
        <w:t>  </w:t>
      </w:r>
    </w:p>
    <w:p w14:paraId="32AF8D2C" w14:textId="77777777" w:rsidR="001E38E2" w:rsidRDefault="001E38E2" w:rsidP="001E38E2">
      <w:r>
        <w:rPr>
          <w:rFonts w:eastAsia="Arial"/>
          <w:u w:val="single"/>
        </w:rPr>
        <w:t>Acceptance Criteria:</w:t>
      </w:r>
    </w:p>
    <w:p w14:paraId="13C7A488" w14:textId="1FAC3EDA" w:rsidR="001E38E2" w:rsidRDefault="0055746B" w:rsidP="001E38E2">
      <w:pPr>
        <w:numPr>
          <w:ilvl w:val="0"/>
          <w:numId w:val="16"/>
        </w:numPr>
        <w:spacing w:after="280" w:afterAutospacing="1" w:line="240" w:lineRule="auto"/>
      </w:pPr>
      <w:r>
        <w:rPr>
          <w:rFonts w:eastAsia="Arial"/>
          <w:color w:val="010101"/>
        </w:rPr>
        <w:t>An</w:t>
      </w:r>
      <w:r w:rsidR="001F596D">
        <w:rPr>
          <w:rFonts w:eastAsia="Arial"/>
          <w:color w:val="010101"/>
        </w:rPr>
        <w:t xml:space="preserve"> instance of the SGD</w:t>
      </w:r>
      <w:r w:rsidR="001E38E2">
        <w:rPr>
          <w:rFonts w:eastAsia="Arial"/>
          <w:color w:val="010101"/>
        </w:rPr>
        <w:t xml:space="preserve"> shall have a </w:t>
      </w:r>
      <w:r w:rsidR="001F596D">
        <w:rPr>
          <w:rFonts w:eastAsia="Arial"/>
          <w:color w:val="010101"/>
        </w:rPr>
        <w:t>management policy with associated rights structure</w:t>
      </w:r>
      <w:r w:rsidR="001E38E2">
        <w:rPr>
          <w:rFonts w:eastAsia="Arial"/>
          <w:color w:val="010101"/>
        </w:rPr>
        <w:t>.</w:t>
      </w:r>
    </w:p>
    <w:p w14:paraId="6CFFBD2F" w14:textId="77777777" w:rsidR="001E38E2" w:rsidRPr="00607F9E" w:rsidRDefault="001E38E2" w:rsidP="001E38E2">
      <w:pPr>
        <w:spacing w:after="280" w:afterAutospacing="1"/>
        <w:rPr>
          <w:noProof/>
        </w:rPr>
      </w:pPr>
    </w:p>
    <w:p w14:paraId="1733E71A" w14:textId="4AEE8200" w:rsidR="001F596D" w:rsidRPr="000A3BDF" w:rsidRDefault="001F596D" w:rsidP="001F596D">
      <w:pPr>
        <w:pStyle w:val="KOP4S"/>
      </w:pPr>
      <w:proofErr w:type="spellStart"/>
      <w:proofErr w:type="gramStart"/>
      <w:r w:rsidRPr="00276CC6">
        <w:t>SR</w:t>
      </w:r>
      <w:r>
        <w:t>.SGD.Management.asset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1E38E2" w14:paraId="7B2DDED5" w14:textId="77777777" w:rsidTr="00CD04C8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516718C3" w14:textId="5B553AB8" w:rsidR="001E38E2" w:rsidRPr="00122C25" w:rsidRDefault="0055746B" w:rsidP="00CD04C8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SGD-1.0-SR002</w:t>
            </w:r>
          </w:p>
        </w:tc>
      </w:tr>
    </w:tbl>
    <w:p w14:paraId="29CA8419" w14:textId="2A02604D" w:rsidR="001E38E2" w:rsidRDefault="0055746B" w:rsidP="001E38E2">
      <w:pPr>
        <w:rPr>
          <w:noProof/>
        </w:rPr>
      </w:pPr>
      <w:r>
        <w:rPr>
          <w:rFonts w:eastAsia="Arial"/>
        </w:rPr>
        <w:t xml:space="preserve">The Gateway </w:t>
      </w:r>
      <w:r w:rsidR="001E38E2">
        <w:rPr>
          <w:rFonts w:eastAsia="Arial"/>
        </w:rPr>
        <w:t xml:space="preserve">shall </w:t>
      </w:r>
      <w:r>
        <w:rPr>
          <w:rFonts w:eastAsia="Arial"/>
        </w:rPr>
        <w:t>have</w:t>
      </w:r>
      <w:r w:rsidR="001E38E2">
        <w:rPr>
          <w:rFonts w:eastAsia="Arial"/>
        </w:rPr>
        <w:t xml:space="preserve"> </w:t>
      </w:r>
      <w:r>
        <w:rPr>
          <w:rFonts w:eastAsia="Arial"/>
        </w:rPr>
        <w:t xml:space="preserve">a method and policy to control which device can be connected and by which protocols it is allowed to communicate.  </w:t>
      </w:r>
    </w:p>
    <w:p w14:paraId="3107476A" w14:textId="2B209D2A" w:rsidR="001E38E2" w:rsidRDefault="001E38E2" w:rsidP="001E38E2">
      <w:r>
        <w:rPr>
          <w:rFonts w:eastAsia="Arial"/>
        </w:rPr>
        <w:t> </w:t>
      </w:r>
      <w:r>
        <w:rPr>
          <w:rFonts w:eastAsia="Arial"/>
          <w:u w:val="single"/>
        </w:rPr>
        <w:t>Acceptance Criteria:</w:t>
      </w:r>
    </w:p>
    <w:p w14:paraId="0E9CFE21" w14:textId="64C831AC" w:rsidR="001E38E2" w:rsidRDefault="001E38E2" w:rsidP="001E38E2">
      <w:pPr>
        <w:numPr>
          <w:ilvl w:val="0"/>
          <w:numId w:val="17"/>
        </w:numPr>
        <w:spacing w:after="0" w:line="240" w:lineRule="auto"/>
      </w:pPr>
      <w:r>
        <w:rPr>
          <w:rFonts w:eastAsia="Arial"/>
          <w:color w:val="010101"/>
        </w:rPr>
        <w:t xml:space="preserve">Whether </w:t>
      </w:r>
      <w:r w:rsidR="0055746B">
        <w:rPr>
          <w:rFonts w:eastAsia="Arial"/>
          <w:color w:val="010101"/>
        </w:rPr>
        <w:t>a device has a connection with a gateway is determined by a white list and the communication policy associated with the device.</w:t>
      </w:r>
    </w:p>
    <w:p w14:paraId="0B428405" w14:textId="7FE81909" w:rsidR="0055746B" w:rsidRDefault="0055746B" w:rsidP="0055746B">
      <w:pPr>
        <w:numPr>
          <w:ilvl w:val="0"/>
          <w:numId w:val="17"/>
        </w:numPr>
        <w:spacing w:after="280" w:afterAutospacing="1" w:line="240" w:lineRule="auto"/>
      </w:pPr>
      <w:r>
        <w:rPr>
          <w:rFonts w:eastAsia="Arial"/>
          <w:color w:val="010101"/>
        </w:rPr>
        <w:t>The device/whitelist can be queried and adjusted by a secure management function.</w:t>
      </w:r>
    </w:p>
    <w:p w14:paraId="1709A962" w14:textId="7CC53713" w:rsidR="0055746B" w:rsidRDefault="0055746B" w:rsidP="0055746B">
      <w:pPr>
        <w:numPr>
          <w:ilvl w:val="0"/>
          <w:numId w:val="17"/>
        </w:numPr>
        <w:spacing w:after="280" w:afterAutospacing="1" w:line="240" w:lineRule="auto"/>
      </w:pPr>
      <w:r>
        <w:t>Non registered devices should be rejected and the attempt logged if so, indicated by the policy</w:t>
      </w:r>
    </w:p>
    <w:p w14:paraId="731C76E6" w14:textId="77777777" w:rsidR="001E38E2" w:rsidRPr="00607F9E" w:rsidRDefault="001E38E2" w:rsidP="001E38E2">
      <w:pPr>
        <w:spacing w:after="280" w:afterAutospacing="1"/>
        <w:rPr>
          <w:noProof/>
        </w:rPr>
      </w:pPr>
    </w:p>
    <w:p w14:paraId="55B8D5E2" w14:textId="0B848F2C" w:rsidR="0055746B" w:rsidRPr="000A3BDF" w:rsidRDefault="0055746B" w:rsidP="0055746B">
      <w:pPr>
        <w:pStyle w:val="KOP4S"/>
      </w:pPr>
      <w:proofErr w:type="spellStart"/>
      <w:proofErr w:type="gramStart"/>
      <w:r w:rsidRPr="000A3BDF">
        <w:t>SR.SGD.Management.asset</w:t>
      </w:r>
      <w:proofErr w:type="gramEnd"/>
      <w:r w:rsidRPr="000A3BDF">
        <w:t>.sandbox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1E38E2" w14:paraId="5C72E286" w14:textId="77777777" w:rsidTr="00CD04C8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72D12484" w14:textId="7C1CB725" w:rsidR="001E38E2" w:rsidRPr="00122C25" w:rsidRDefault="0055746B" w:rsidP="00CD04C8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SGD-1.0-SR003</w:t>
            </w:r>
          </w:p>
        </w:tc>
      </w:tr>
    </w:tbl>
    <w:p w14:paraId="3E691136" w14:textId="3513D74A" w:rsidR="001E38E2" w:rsidRDefault="0055746B" w:rsidP="001E38E2">
      <w:pPr>
        <w:rPr>
          <w:noProof/>
        </w:rPr>
      </w:pPr>
      <w:r>
        <w:rPr>
          <w:rFonts w:eastAsia="Arial"/>
        </w:rPr>
        <w:t>If non secure or unencrypted sensors are allowed to connect to the gateway, th</w:t>
      </w:r>
      <w:r w:rsidR="006B2FA3">
        <w:rPr>
          <w:rFonts w:eastAsia="Arial"/>
        </w:rPr>
        <w:t>i</w:t>
      </w:r>
      <w:r>
        <w:rPr>
          <w:rFonts w:eastAsia="Arial"/>
        </w:rPr>
        <w:t>s connection should be handled as non-safe and sandboxed</w:t>
      </w:r>
    </w:p>
    <w:p w14:paraId="5FC618FC" w14:textId="77777777" w:rsidR="001E38E2" w:rsidRDefault="001E38E2" w:rsidP="001E38E2">
      <w:r>
        <w:rPr>
          <w:rFonts w:eastAsia="Arial"/>
        </w:rPr>
        <w:t> </w:t>
      </w:r>
    </w:p>
    <w:p w14:paraId="4DB9699E" w14:textId="77777777" w:rsidR="001E38E2" w:rsidRDefault="001E38E2" w:rsidP="001E38E2">
      <w:r>
        <w:rPr>
          <w:rFonts w:eastAsia="Arial"/>
          <w:u w:val="single"/>
        </w:rPr>
        <w:t>Acceptance Criteria:</w:t>
      </w:r>
    </w:p>
    <w:p w14:paraId="5D15A5B8" w14:textId="2F5919E5" w:rsidR="001E38E2" w:rsidRDefault="001E38E2" w:rsidP="001E38E2">
      <w:pPr>
        <w:numPr>
          <w:ilvl w:val="0"/>
          <w:numId w:val="18"/>
        </w:numPr>
        <w:spacing w:after="0" w:line="240" w:lineRule="auto"/>
      </w:pPr>
      <w:r>
        <w:rPr>
          <w:rFonts w:eastAsia="Arial"/>
          <w:color w:val="010101"/>
        </w:rPr>
        <w:t xml:space="preserve">It shall be possible </w:t>
      </w:r>
      <w:r w:rsidR="0055746B">
        <w:rPr>
          <w:rFonts w:eastAsia="Arial"/>
          <w:color w:val="010101"/>
        </w:rPr>
        <w:t>to set a connect all policy, only when the gateway can sandbox the connection of non-whitelisted devices.</w:t>
      </w:r>
    </w:p>
    <w:p w14:paraId="22835D16" w14:textId="67CF6B3C" w:rsidR="001E38E2" w:rsidRDefault="0055746B" w:rsidP="001E38E2">
      <w:pPr>
        <w:numPr>
          <w:ilvl w:val="0"/>
          <w:numId w:val="18"/>
        </w:numPr>
        <w:spacing w:after="0" w:line="240" w:lineRule="auto"/>
      </w:pPr>
      <w:r>
        <w:rPr>
          <w:rFonts w:eastAsia="Arial"/>
          <w:color w:val="010101"/>
        </w:rPr>
        <w:t>The data handling of non-whitelisted devices should be isolated and have no access to critical functionality of the gateway.</w:t>
      </w:r>
    </w:p>
    <w:p w14:paraId="4980FF27" w14:textId="3B454FD4" w:rsidR="001E38E2" w:rsidRPr="00607F9E" w:rsidRDefault="001E38E2" w:rsidP="00CD04C8">
      <w:pPr>
        <w:numPr>
          <w:ilvl w:val="0"/>
          <w:numId w:val="18"/>
        </w:numPr>
        <w:spacing w:after="280" w:afterAutospacing="1" w:line="240" w:lineRule="auto"/>
        <w:rPr>
          <w:noProof/>
        </w:rPr>
      </w:pPr>
      <w:r w:rsidRPr="0055746B">
        <w:rPr>
          <w:rFonts w:eastAsia="Arial"/>
          <w:color w:val="010101"/>
        </w:rPr>
        <w:t>By default, a</w:t>
      </w:r>
      <w:r w:rsidR="0055746B">
        <w:rPr>
          <w:rFonts w:eastAsia="Arial"/>
          <w:color w:val="010101"/>
        </w:rPr>
        <w:t xml:space="preserve">ll non-registered devices shall be blocked </w:t>
      </w:r>
      <w:r w:rsidR="006B2FA3">
        <w:rPr>
          <w:rFonts w:eastAsia="Arial"/>
          <w:color w:val="010101"/>
        </w:rPr>
        <w:t>unless.</w:t>
      </w:r>
    </w:p>
    <w:p w14:paraId="0ED4A80B" w14:textId="77777777" w:rsidR="0055746B" w:rsidRPr="006B2FA3" w:rsidRDefault="0055746B" w:rsidP="0055746B">
      <w:pPr>
        <w:pStyle w:val="KOP4S"/>
        <w:ind w:left="720"/>
        <w:rPr>
          <w:noProof/>
        </w:rPr>
      </w:pPr>
    </w:p>
    <w:p w14:paraId="4DDB8802" w14:textId="408EE188" w:rsidR="0055746B" w:rsidRPr="000A3BDF" w:rsidRDefault="0055746B" w:rsidP="0055746B">
      <w:pPr>
        <w:pStyle w:val="KOP4S"/>
      </w:pPr>
      <w:proofErr w:type="spellStart"/>
      <w:proofErr w:type="gramStart"/>
      <w:r w:rsidRPr="0055746B">
        <w:t>SR.SGD.Management.asset</w:t>
      </w:r>
      <w:proofErr w:type="gramEnd"/>
      <w:r w:rsidRPr="0055746B">
        <w:t>.provisioning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1E38E2" w14:paraId="22861CD8" w14:textId="77777777" w:rsidTr="00CD04C8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689E789D" w14:textId="305FFF24" w:rsidR="001E38E2" w:rsidRPr="00122C25" w:rsidRDefault="0055746B" w:rsidP="00CD04C8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lastRenderedPageBreak/>
              <w:t>SGD-1.0-SR004</w:t>
            </w:r>
          </w:p>
        </w:tc>
      </w:tr>
    </w:tbl>
    <w:p w14:paraId="0E0D3CF9" w14:textId="68A9D0A6" w:rsidR="001E38E2" w:rsidRDefault="001E38E2" w:rsidP="001E38E2">
      <w:pPr>
        <w:rPr>
          <w:noProof/>
        </w:rPr>
      </w:pPr>
      <w:r>
        <w:rPr>
          <w:rFonts w:eastAsia="Arial"/>
        </w:rPr>
        <w:t xml:space="preserve">It shall be possible to </w:t>
      </w:r>
      <w:r w:rsidR="0055746B">
        <w:rPr>
          <w:rFonts w:eastAsia="Arial"/>
        </w:rPr>
        <w:t>whitelist a device remotely. The registration should be possible also during installation of the new device.</w:t>
      </w:r>
      <w:r w:rsidR="00761E49">
        <w:rPr>
          <w:rFonts w:eastAsia="Arial"/>
        </w:rPr>
        <w:t xml:space="preserve"> (related to </w:t>
      </w:r>
      <w:r w:rsidR="00761E49">
        <w:rPr>
          <w:noProof/>
        </w:rPr>
        <w:t>SGD-1.0-SR001)</w:t>
      </w:r>
    </w:p>
    <w:p w14:paraId="2CE8E045" w14:textId="77777777" w:rsidR="001E38E2" w:rsidRDefault="001E38E2" w:rsidP="001E38E2">
      <w:r>
        <w:rPr>
          <w:rFonts w:eastAsia="Arial"/>
        </w:rPr>
        <w:t> </w:t>
      </w:r>
    </w:p>
    <w:p w14:paraId="7CF0794D" w14:textId="77777777" w:rsidR="001E38E2" w:rsidRDefault="001E38E2" w:rsidP="001E38E2">
      <w:r>
        <w:rPr>
          <w:rFonts w:eastAsia="Arial"/>
          <w:u w:val="single"/>
        </w:rPr>
        <w:t>Acceptance Criteria:</w:t>
      </w:r>
    </w:p>
    <w:p w14:paraId="306A6EB1" w14:textId="544D9CE6" w:rsidR="001E38E2" w:rsidRDefault="001E38E2" w:rsidP="001E38E2">
      <w:pPr>
        <w:numPr>
          <w:ilvl w:val="0"/>
          <w:numId w:val="19"/>
        </w:numPr>
        <w:spacing w:after="0" w:line="240" w:lineRule="auto"/>
      </w:pPr>
      <w:r>
        <w:rPr>
          <w:rFonts w:eastAsia="Arial"/>
          <w:color w:val="010101"/>
        </w:rPr>
        <w:t xml:space="preserve">It shall be possible to create </w:t>
      </w:r>
      <w:r w:rsidR="0055746B">
        <w:rPr>
          <w:rFonts w:eastAsia="Arial"/>
          <w:color w:val="010101"/>
        </w:rPr>
        <w:t>a</w:t>
      </w:r>
      <w:r>
        <w:rPr>
          <w:rFonts w:eastAsia="Arial"/>
          <w:color w:val="010101"/>
        </w:rPr>
        <w:t xml:space="preserve"> </w:t>
      </w:r>
      <w:r w:rsidR="0055746B">
        <w:rPr>
          <w:rFonts w:eastAsia="Arial"/>
          <w:color w:val="010101"/>
        </w:rPr>
        <w:t>whitelisted device entry remotely</w:t>
      </w:r>
    </w:p>
    <w:p w14:paraId="7E254F8B" w14:textId="126439C5" w:rsidR="001E38E2" w:rsidRDefault="0055746B" w:rsidP="001E38E2">
      <w:pPr>
        <w:numPr>
          <w:ilvl w:val="0"/>
          <w:numId w:val="19"/>
        </w:numPr>
        <w:spacing w:after="280" w:afterAutospacing="1" w:line="240" w:lineRule="auto"/>
      </w:pPr>
      <w:r>
        <w:rPr>
          <w:rFonts w:eastAsia="Arial"/>
          <w:color w:val="010101"/>
        </w:rPr>
        <w:t>If a device tries to register and is not whitelisted, a secure mechanism should be in place to register the device immediately.</w:t>
      </w:r>
    </w:p>
    <w:p w14:paraId="78698021" w14:textId="77777777" w:rsidR="001E38E2" w:rsidRPr="00607F9E" w:rsidRDefault="001E38E2" w:rsidP="001E38E2">
      <w:pPr>
        <w:spacing w:after="280" w:afterAutospacing="1"/>
        <w:rPr>
          <w:noProof/>
        </w:rPr>
      </w:pPr>
    </w:p>
    <w:p w14:paraId="28C6655D" w14:textId="5A5CB117" w:rsidR="0055746B" w:rsidRPr="000A3BDF" w:rsidRDefault="0055746B" w:rsidP="0055746B">
      <w:pPr>
        <w:pStyle w:val="KOP4S"/>
      </w:pPr>
      <w:proofErr w:type="spellStart"/>
      <w:proofErr w:type="gramStart"/>
      <w:r w:rsidRPr="000A3BDF">
        <w:t>SR.SGD.Management.asset</w:t>
      </w:r>
      <w:proofErr w:type="gramEnd"/>
      <w:r w:rsidRPr="000A3BDF">
        <w:t>.</w:t>
      </w:r>
      <w:r w:rsidR="00837589" w:rsidRPr="000A3BDF">
        <w:t>disabeling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1E38E2" w14:paraId="6E3DC945" w14:textId="77777777" w:rsidTr="00CD04C8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05AA3848" w14:textId="2D4CF47E" w:rsidR="001E38E2" w:rsidRPr="00122C25" w:rsidRDefault="0055746B" w:rsidP="00CD04C8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SGD-1.0-SR00</w:t>
            </w:r>
            <w:r w:rsidR="00837589">
              <w:rPr>
                <w:noProof/>
              </w:rPr>
              <w:t>5</w:t>
            </w:r>
          </w:p>
        </w:tc>
      </w:tr>
    </w:tbl>
    <w:p w14:paraId="535F45DB" w14:textId="2D46F455" w:rsidR="001E38E2" w:rsidRDefault="001E38E2" w:rsidP="001E38E2">
      <w:pPr>
        <w:rPr>
          <w:noProof/>
        </w:rPr>
      </w:pPr>
      <w:r>
        <w:rPr>
          <w:rFonts w:eastAsia="Arial"/>
        </w:rPr>
        <w:t xml:space="preserve">It shall be possible to </w:t>
      </w:r>
      <w:r w:rsidR="00837589">
        <w:rPr>
          <w:rFonts w:eastAsia="Arial"/>
        </w:rPr>
        <w:t>block a connected device based on a policy or set of behavioral criteria.</w:t>
      </w:r>
      <w:r w:rsidR="00761E49">
        <w:rPr>
          <w:rFonts w:eastAsia="Arial"/>
        </w:rPr>
        <w:t xml:space="preserve"> (related to </w:t>
      </w:r>
      <w:r w:rsidR="00761E49">
        <w:rPr>
          <w:noProof/>
        </w:rPr>
        <w:t>SGD-1.0-SR001)</w:t>
      </w:r>
    </w:p>
    <w:p w14:paraId="0907BF8C" w14:textId="77777777" w:rsidR="001E38E2" w:rsidRDefault="001E38E2" w:rsidP="001E38E2">
      <w:r>
        <w:rPr>
          <w:rFonts w:eastAsia="Arial"/>
        </w:rPr>
        <w:t> </w:t>
      </w:r>
    </w:p>
    <w:p w14:paraId="094C214C" w14:textId="77777777" w:rsidR="001E38E2" w:rsidRDefault="001E38E2" w:rsidP="001E38E2">
      <w:r>
        <w:rPr>
          <w:rFonts w:eastAsia="Arial"/>
          <w:u w:val="single"/>
        </w:rPr>
        <w:t>Acceptance Criteria:</w:t>
      </w:r>
    </w:p>
    <w:p w14:paraId="48A6265E" w14:textId="72222CD4" w:rsidR="001E38E2" w:rsidRDefault="001E38E2" w:rsidP="001E38E2">
      <w:pPr>
        <w:numPr>
          <w:ilvl w:val="0"/>
          <w:numId w:val="20"/>
        </w:numPr>
        <w:spacing w:after="0" w:line="240" w:lineRule="auto"/>
      </w:pPr>
      <w:r>
        <w:rPr>
          <w:rFonts w:eastAsia="Arial"/>
          <w:color w:val="010101"/>
        </w:rPr>
        <w:t xml:space="preserve">It shall be possible to </w:t>
      </w:r>
      <w:r w:rsidR="00837589">
        <w:rPr>
          <w:rFonts w:eastAsia="Arial"/>
          <w:color w:val="010101"/>
        </w:rPr>
        <w:t>monitor a set of predefined behavioral characteristics of a device</w:t>
      </w:r>
    </w:p>
    <w:p w14:paraId="291AC21C" w14:textId="6EC4232D" w:rsidR="001E38E2" w:rsidRDefault="001E38E2" w:rsidP="001E38E2">
      <w:pPr>
        <w:numPr>
          <w:ilvl w:val="0"/>
          <w:numId w:val="20"/>
        </w:numPr>
        <w:spacing w:after="0" w:line="240" w:lineRule="auto"/>
      </w:pPr>
      <w:r>
        <w:rPr>
          <w:rFonts w:eastAsia="Arial"/>
          <w:color w:val="010101"/>
        </w:rPr>
        <w:t xml:space="preserve">It shall be possible to disable a </w:t>
      </w:r>
      <w:r w:rsidR="00837589">
        <w:rPr>
          <w:rFonts w:eastAsia="Arial"/>
          <w:color w:val="010101"/>
        </w:rPr>
        <w:t>device</w:t>
      </w:r>
    </w:p>
    <w:p w14:paraId="02957D79" w14:textId="4B63A652" w:rsidR="001E38E2" w:rsidRDefault="001E38E2" w:rsidP="001E38E2">
      <w:pPr>
        <w:numPr>
          <w:ilvl w:val="1"/>
          <w:numId w:val="20"/>
        </w:numPr>
        <w:spacing w:after="0" w:line="240" w:lineRule="auto"/>
      </w:pPr>
      <w:r>
        <w:rPr>
          <w:rFonts w:eastAsia="Arial"/>
          <w:color w:val="010101"/>
        </w:rPr>
        <w:t xml:space="preserve">When </w:t>
      </w:r>
      <w:r w:rsidR="00837589">
        <w:rPr>
          <w:rFonts w:eastAsia="Arial"/>
          <w:color w:val="010101"/>
        </w:rPr>
        <w:t>its behavior is outside the policy set for it</w:t>
      </w:r>
    </w:p>
    <w:p w14:paraId="3BFB4181" w14:textId="4052ED84" w:rsidR="001E38E2" w:rsidRPr="00837589" w:rsidRDefault="001E38E2" w:rsidP="001E38E2">
      <w:pPr>
        <w:numPr>
          <w:ilvl w:val="1"/>
          <w:numId w:val="20"/>
        </w:numPr>
        <w:spacing w:after="280" w:afterAutospacing="1" w:line="240" w:lineRule="auto"/>
      </w:pPr>
      <w:r>
        <w:rPr>
          <w:rFonts w:eastAsia="Arial"/>
          <w:color w:val="010101"/>
        </w:rPr>
        <w:t xml:space="preserve">When </w:t>
      </w:r>
      <w:r w:rsidR="00837589">
        <w:rPr>
          <w:rFonts w:eastAsia="Arial"/>
          <w:color w:val="010101"/>
        </w:rPr>
        <w:t>a device is blocked an alert will be generated</w:t>
      </w:r>
    </w:p>
    <w:p w14:paraId="486EC25C" w14:textId="04BE1304" w:rsidR="00837589" w:rsidRDefault="00837589" w:rsidP="001E38E2">
      <w:pPr>
        <w:numPr>
          <w:ilvl w:val="1"/>
          <w:numId w:val="20"/>
        </w:numPr>
        <w:spacing w:after="280" w:afterAutospacing="1" w:line="240" w:lineRule="auto"/>
      </w:pPr>
      <w:r>
        <w:rPr>
          <w:rFonts w:eastAsia="Arial"/>
          <w:color w:val="010101"/>
        </w:rPr>
        <w:t>Upgrading software or firmware of a device without this being checked by the gateway is in all circumstances malicious behavior and will lead to blocking/ decommissioning the device.</w:t>
      </w:r>
    </w:p>
    <w:p w14:paraId="310CD4B3" w14:textId="77777777" w:rsidR="001E38E2" w:rsidRPr="00607F9E" w:rsidRDefault="001E38E2" w:rsidP="001E38E2">
      <w:pPr>
        <w:spacing w:after="280" w:afterAutospacing="1"/>
        <w:rPr>
          <w:noProof/>
        </w:rPr>
      </w:pPr>
    </w:p>
    <w:p w14:paraId="281A040F" w14:textId="3F069254" w:rsidR="00837589" w:rsidRPr="000A3BDF" w:rsidRDefault="00837589" w:rsidP="00837589">
      <w:pPr>
        <w:pStyle w:val="KOP4S"/>
      </w:pPr>
      <w:proofErr w:type="spellStart"/>
      <w:proofErr w:type="gramStart"/>
      <w:r w:rsidRPr="000A3BDF">
        <w:t>SR.SGD.User.Management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1E38E2" w14:paraId="6A246AE1" w14:textId="77777777" w:rsidTr="00CD04C8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7F047C60" w14:textId="172E1088" w:rsidR="001E38E2" w:rsidRPr="00122C25" w:rsidRDefault="00837589" w:rsidP="00CD04C8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SGD-1.0-SR006</w:t>
            </w:r>
          </w:p>
        </w:tc>
      </w:tr>
    </w:tbl>
    <w:p w14:paraId="12252B42" w14:textId="3AD68A6A" w:rsidR="001E38E2" w:rsidRDefault="00837589" w:rsidP="001E38E2">
      <w:pPr>
        <w:rPr>
          <w:noProof/>
        </w:rPr>
      </w:pPr>
      <w:r>
        <w:rPr>
          <w:rFonts w:eastAsia="Arial"/>
        </w:rPr>
        <w:t>There shall be a user management function for adding, editing, disabling of users that have access to the configuration parts of the gateway.</w:t>
      </w:r>
      <w:r w:rsidR="00761E49">
        <w:rPr>
          <w:rFonts w:eastAsia="Arial"/>
        </w:rPr>
        <w:t xml:space="preserve"> (related to </w:t>
      </w:r>
      <w:r w:rsidR="00761E49">
        <w:rPr>
          <w:noProof/>
        </w:rPr>
        <w:t>SGD-1.0-SR001)</w:t>
      </w:r>
    </w:p>
    <w:p w14:paraId="68659991" w14:textId="77777777" w:rsidR="00837589" w:rsidRDefault="00837589" w:rsidP="00837589">
      <w:r>
        <w:rPr>
          <w:rFonts w:eastAsia="Arial"/>
          <w:u w:val="single"/>
        </w:rPr>
        <w:t>Acceptance Criteria:</w:t>
      </w:r>
    </w:p>
    <w:p w14:paraId="1CC150A1" w14:textId="47B3D615" w:rsidR="00837589" w:rsidRDefault="00837589" w:rsidP="00837589">
      <w:pPr>
        <w:numPr>
          <w:ilvl w:val="0"/>
          <w:numId w:val="21"/>
        </w:numPr>
        <w:spacing w:after="0" w:line="240" w:lineRule="auto"/>
      </w:pPr>
      <w:r>
        <w:rPr>
          <w:rFonts w:eastAsia="Arial"/>
          <w:color w:val="010101"/>
        </w:rPr>
        <w:t>Each user shall have a unique ID</w:t>
      </w:r>
    </w:p>
    <w:p w14:paraId="3F3EFB1E" w14:textId="1894901C" w:rsidR="00837589" w:rsidRDefault="00837589" w:rsidP="00837589">
      <w:pPr>
        <w:numPr>
          <w:ilvl w:val="0"/>
          <w:numId w:val="21"/>
        </w:numPr>
        <w:spacing w:after="0" w:line="240" w:lineRule="auto"/>
      </w:pPr>
      <w:r>
        <w:rPr>
          <w:rFonts w:eastAsia="Arial"/>
          <w:color w:val="010101"/>
        </w:rPr>
        <w:t xml:space="preserve">Each user shall </w:t>
      </w:r>
      <w:r w:rsidR="0025127E">
        <w:rPr>
          <w:rFonts w:eastAsia="Arial"/>
          <w:color w:val="010101"/>
        </w:rPr>
        <w:t>have</w:t>
      </w:r>
      <w:r>
        <w:rPr>
          <w:rFonts w:eastAsia="Arial"/>
          <w:color w:val="010101"/>
        </w:rPr>
        <w:t xml:space="preserve"> </w:t>
      </w:r>
      <w:r w:rsidR="0025127E">
        <w:rPr>
          <w:rFonts w:eastAsia="Arial"/>
          <w:color w:val="010101"/>
        </w:rPr>
        <w:t>an</w:t>
      </w:r>
      <w:r>
        <w:rPr>
          <w:rFonts w:eastAsia="Arial"/>
          <w:color w:val="010101"/>
        </w:rPr>
        <w:t xml:space="preserve"> associated profile limiting its </w:t>
      </w:r>
      <w:r w:rsidR="0025127E">
        <w:rPr>
          <w:rFonts w:eastAsia="Arial"/>
          <w:color w:val="010101"/>
        </w:rPr>
        <w:t>control over the gateway.</w:t>
      </w:r>
    </w:p>
    <w:p w14:paraId="6E348470" w14:textId="0B477954" w:rsidR="00837589" w:rsidRDefault="0025127E" w:rsidP="00837589">
      <w:pPr>
        <w:numPr>
          <w:ilvl w:val="0"/>
          <w:numId w:val="21"/>
        </w:numPr>
        <w:spacing w:after="280" w:afterAutospacing="1" w:line="240" w:lineRule="auto"/>
      </w:pPr>
      <w:r>
        <w:rPr>
          <w:rFonts w:eastAsia="Arial"/>
          <w:color w:val="010101"/>
        </w:rPr>
        <w:t>A mechanism shall exist to detect malicious attempt to add users.</w:t>
      </w:r>
    </w:p>
    <w:p w14:paraId="5AD15259" w14:textId="679D8BDC" w:rsidR="0025127E" w:rsidRPr="000A3BDF" w:rsidRDefault="0025127E" w:rsidP="0025127E">
      <w:pPr>
        <w:pStyle w:val="KOP4S"/>
      </w:pPr>
      <w:proofErr w:type="spellStart"/>
      <w:proofErr w:type="gramStart"/>
      <w:r w:rsidRPr="0025127E">
        <w:t>SR.SGD.User.Management.cloud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25127E" w14:paraId="1575E939" w14:textId="77777777" w:rsidTr="00CD04C8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29BEBD6E" w14:textId="6E7FF718" w:rsidR="0025127E" w:rsidRPr="00122C25" w:rsidRDefault="0025127E" w:rsidP="00CD04C8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SGD-1.0-SR007</w:t>
            </w:r>
          </w:p>
        </w:tc>
      </w:tr>
    </w:tbl>
    <w:p w14:paraId="6780F563" w14:textId="02128447" w:rsidR="0025127E" w:rsidRDefault="0025127E" w:rsidP="0025127E">
      <w:pPr>
        <w:rPr>
          <w:noProof/>
        </w:rPr>
      </w:pPr>
      <w:r>
        <w:rPr>
          <w:rFonts w:eastAsia="Arial"/>
        </w:rPr>
        <w:t>It shall be possible to add a new receiving site to the allowed upstream connection of the gateway</w:t>
      </w:r>
      <w:r w:rsidR="00761E49">
        <w:rPr>
          <w:rFonts w:eastAsia="Arial"/>
        </w:rPr>
        <w:t>,</w:t>
      </w:r>
      <w:r w:rsidR="00761E49" w:rsidRPr="00761E49">
        <w:rPr>
          <w:rFonts w:eastAsia="Arial"/>
        </w:rPr>
        <w:t xml:space="preserve"> </w:t>
      </w:r>
      <w:r w:rsidR="00761E49">
        <w:rPr>
          <w:rFonts w:eastAsia="Arial"/>
        </w:rPr>
        <w:t xml:space="preserve">(related to </w:t>
      </w:r>
      <w:r w:rsidR="00761E49">
        <w:rPr>
          <w:noProof/>
        </w:rPr>
        <w:t>SGD-1.0-SR001)</w:t>
      </w:r>
    </w:p>
    <w:p w14:paraId="5952D452" w14:textId="77777777" w:rsidR="0025127E" w:rsidRDefault="0025127E" w:rsidP="0025127E">
      <w:r>
        <w:rPr>
          <w:rFonts w:eastAsia="Arial"/>
          <w:sz w:val="16"/>
          <w:szCs w:val="16"/>
        </w:rPr>
        <w:lastRenderedPageBreak/>
        <w:t> </w:t>
      </w:r>
    </w:p>
    <w:p w14:paraId="59A82335" w14:textId="77777777" w:rsidR="0025127E" w:rsidRDefault="0025127E" w:rsidP="0025127E">
      <w:r>
        <w:rPr>
          <w:rFonts w:eastAsia="Arial"/>
          <w:u w:val="single"/>
        </w:rPr>
        <w:t>Acceptance Criteria:</w:t>
      </w:r>
    </w:p>
    <w:p w14:paraId="225B84CB" w14:textId="533A6413" w:rsidR="0025127E" w:rsidRDefault="0025127E" w:rsidP="0025127E">
      <w:pPr>
        <w:numPr>
          <w:ilvl w:val="0"/>
          <w:numId w:val="22"/>
        </w:numPr>
        <w:spacing w:after="0" w:line="240" w:lineRule="auto"/>
      </w:pPr>
      <w:r>
        <w:rPr>
          <w:rFonts w:eastAsia="Arial"/>
          <w:color w:val="010101"/>
        </w:rPr>
        <w:t xml:space="preserve">It shall be possible to add a new </w:t>
      </w:r>
      <w:r>
        <w:rPr>
          <w:rFonts w:eastAsia="Arial"/>
        </w:rPr>
        <w:t xml:space="preserve">receiving site </w:t>
      </w:r>
      <w:r>
        <w:rPr>
          <w:rFonts w:eastAsia="Arial"/>
          <w:color w:val="010101"/>
        </w:rPr>
        <w:t xml:space="preserve">based on a unique site ID end </w:t>
      </w:r>
      <w:proofErr w:type="spellStart"/>
      <w:proofErr w:type="gramStart"/>
      <w:r>
        <w:rPr>
          <w:rFonts w:eastAsia="Arial"/>
          <w:color w:val="010101"/>
        </w:rPr>
        <w:t>a</w:t>
      </w:r>
      <w:proofErr w:type="spellEnd"/>
      <w:proofErr w:type="gramEnd"/>
      <w:r>
        <w:rPr>
          <w:rFonts w:eastAsia="Arial"/>
          <w:color w:val="010101"/>
        </w:rPr>
        <w:t xml:space="preserve"> encrypted authorization key.</w:t>
      </w:r>
    </w:p>
    <w:p w14:paraId="2C021FBD" w14:textId="5560849E" w:rsidR="0025127E" w:rsidRDefault="0025127E" w:rsidP="0025127E">
      <w:pPr>
        <w:numPr>
          <w:ilvl w:val="0"/>
          <w:numId w:val="22"/>
        </w:numPr>
        <w:spacing w:after="0" w:line="240" w:lineRule="auto"/>
      </w:pPr>
      <w:r>
        <w:rPr>
          <w:rFonts w:eastAsia="Arial"/>
          <w:color w:val="010101"/>
        </w:rPr>
        <w:t>When a new upstream site is added, the registered users and their policy determine the access to the gateway</w:t>
      </w:r>
    </w:p>
    <w:p w14:paraId="68884DC8" w14:textId="77777777" w:rsidR="0025127E" w:rsidRDefault="0025127E" w:rsidP="0025127E">
      <w:pPr>
        <w:numPr>
          <w:ilvl w:val="0"/>
          <w:numId w:val="22"/>
        </w:numPr>
        <w:spacing w:after="280" w:afterAutospacing="1" w:line="240" w:lineRule="auto"/>
      </w:pPr>
      <w:r>
        <w:rPr>
          <w:rFonts w:eastAsia="Arial"/>
          <w:color w:val="010101"/>
        </w:rPr>
        <w:t>The option to add a new site connection is only enabled when a site has the related permissions</w:t>
      </w:r>
    </w:p>
    <w:p w14:paraId="730FF980" w14:textId="0C563647" w:rsidR="00761E49" w:rsidRDefault="00761E49" w:rsidP="00761E49">
      <w:pPr>
        <w:pStyle w:val="KOP4S"/>
      </w:pPr>
    </w:p>
    <w:p w14:paraId="07861B33" w14:textId="1F0D7451" w:rsidR="00761E49" w:rsidRDefault="00761E49" w:rsidP="00761E49">
      <w:pPr>
        <w:pStyle w:val="KOP3S"/>
        <w:rPr>
          <w:noProof/>
        </w:rPr>
      </w:pPr>
      <w:bookmarkStart w:id="24" w:name="_Toc33006594"/>
      <w:r>
        <w:t xml:space="preserve">SGD </w:t>
      </w:r>
      <w:r w:rsidR="00DB501E">
        <w:t>device update mechanisms</w:t>
      </w:r>
      <w:bookmarkEnd w:id="24"/>
      <w:r w:rsidRPr="00276CC6">
        <w:t xml:space="preserve"> </w:t>
      </w:r>
    </w:p>
    <w:p w14:paraId="626CEB27" w14:textId="77777777" w:rsidR="00761E49" w:rsidRPr="00761E49" w:rsidRDefault="00761E49" w:rsidP="00761E49">
      <w:pPr>
        <w:pStyle w:val="standaardS"/>
      </w:pPr>
    </w:p>
    <w:p w14:paraId="369EA3D9" w14:textId="62D2C5F2" w:rsidR="00761E49" w:rsidRPr="000A3BDF" w:rsidRDefault="00761E49" w:rsidP="00761E49">
      <w:pPr>
        <w:pStyle w:val="KOP4S"/>
      </w:pPr>
      <w:proofErr w:type="spellStart"/>
      <w:proofErr w:type="gramStart"/>
      <w:r w:rsidRPr="0025127E">
        <w:t>SR.SGD.</w:t>
      </w:r>
      <w:r w:rsidR="00DB501E">
        <w:t>firmware.update</w:t>
      </w:r>
      <w:proofErr w:type="gramEnd"/>
      <w:r w:rsidR="00DB501E">
        <w:t>.gateway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61E49" w14:paraId="7FE6346C" w14:textId="77777777" w:rsidTr="00DA056A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2EEAC722" w14:textId="7AB0B49C" w:rsidR="00761E49" w:rsidRPr="00122C25" w:rsidRDefault="00761E49" w:rsidP="00DA056A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SGD-1.0-SR008</w:t>
            </w:r>
          </w:p>
        </w:tc>
      </w:tr>
    </w:tbl>
    <w:p w14:paraId="3D76019B" w14:textId="4D1A264F" w:rsidR="00761E49" w:rsidRDefault="00761E49" w:rsidP="00761E49">
      <w:pPr>
        <w:rPr>
          <w:noProof/>
        </w:rPr>
      </w:pPr>
      <w:r>
        <w:rPr>
          <w:rFonts w:eastAsia="Arial"/>
        </w:rPr>
        <w:t xml:space="preserve">It shall be possible to </w:t>
      </w:r>
      <w:r w:rsidR="00DB501E">
        <w:rPr>
          <w:rFonts w:eastAsia="Arial"/>
        </w:rPr>
        <w:t>update the firmware of the gateway.</w:t>
      </w:r>
    </w:p>
    <w:p w14:paraId="73286036" w14:textId="77777777" w:rsidR="00761E49" w:rsidRDefault="00761E49" w:rsidP="00761E49">
      <w:r>
        <w:rPr>
          <w:rFonts w:eastAsia="Arial"/>
        </w:rPr>
        <w:t> </w:t>
      </w:r>
    </w:p>
    <w:p w14:paraId="6EFFEDB4" w14:textId="77777777" w:rsidR="00761E49" w:rsidRDefault="00761E49" w:rsidP="00761E49">
      <w:r>
        <w:rPr>
          <w:rFonts w:eastAsia="Arial"/>
          <w:u w:val="single"/>
        </w:rPr>
        <w:t>Acceptance Criteria:</w:t>
      </w:r>
    </w:p>
    <w:p w14:paraId="6B4EF66B" w14:textId="3E7E087A" w:rsidR="00761E49" w:rsidRDefault="00DB501E" w:rsidP="00761E49">
      <w:pPr>
        <w:numPr>
          <w:ilvl w:val="0"/>
          <w:numId w:val="23"/>
        </w:numPr>
        <w:spacing w:after="0" w:line="240" w:lineRule="auto"/>
      </w:pPr>
      <w:r>
        <w:rPr>
          <w:rFonts w:eastAsia="Arial"/>
          <w:color w:val="010101"/>
        </w:rPr>
        <w:t>Firmware updates are sent and received encrypted.</w:t>
      </w:r>
    </w:p>
    <w:p w14:paraId="4F505397" w14:textId="1DDC353C" w:rsidR="00761E49" w:rsidRDefault="00DB501E" w:rsidP="00761E49">
      <w:pPr>
        <w:numPr>
          <w:ilvl w:val="0"/>
          <w:numId w:val="23"/>
        </w:numPr>
        <w:spacing w:after="0" w:line="240" w:lineRule="auto"/>
      </w:pPr>
      <w:r>
        <w:rPr>
          <w:rFonts w:eastAsia="Arial"/>
          <w:color w:val="010101"/>
        </w:rPr>
        <w:t>Encryption is based on unique identifiers of the receiving gateway</w:t>
      </w:r>
    </w:p>
    <w:p w14:paraId="57A3B746" w14:textId="08F44DE8" w:rsidR="00761E49" w:rsidRDefault="00DB501E" w:rsidP="00761E49">
      <w:pPr>
        <w:numPr>
          <w:ilvl w:val="0"/>
          <w:numId w:val="23"/>
        </w:numPr>
        <w:spacing w:after="280" w:afterAutospacing="1" w:line="240" w:lineRule="auto"/>
        <w:rPr>
          <w:rFonts w:eastAsia="Arial"/>
          <w:color w:val="010101"/>
        </w:rPr>
      </w:pPr>
      <w:r>
        <w:rPr>
          <w:rFonts w:eastAsia="Arial"/>
          <w:color w:val="010101"/>
        </w:rPr>
        <w:t xml:space="preserve">Received firmware updates are checked by the gateway </w:t>
      </w:r>
    </w:p>
    <w:p w14:paraId="1F5D6C30" w14:textId="4DB0B05A" w:rsidR="00DB501E" w:rsidRDefault="00DB501E" w:rsidP="00761E49">
      <w:pPr>
        <w:numPr>
          <w:ilvl w:val="0"/>
          <w:numId w:val="23"/>
        </w:numPr>
        <w:spacing w:after="280" w:afterAutospacing="1" w:line="240" w:lineRule="auto"/>
        <w:rPr>
          <w:rFonts w:eastAsia="Arial"/>
          <w:color w:val="010101"/>
        </w:rPr>
      </w:pPr>
      <w:r>
        <w:rPr>
          <w:rFonts w:eastAsia="Arial"/>
          <w:color w:val="010101"/>
        </w:rPr>
        <w:t>In case of noncompliance to set criteria, the firmware update is canceled and a message is sent.</w:t>
      </w:r>
    </w:p>
    <w:p w14:paraId="514C027A" w14:textId="50CB6833" w:rsidR="00DB501E" w:rsidRDefault="00DB501E" w:rsidP="00761E49">
      <w:pPr>
        <w:numPr>
          <w:ilvl w:val="0"/>
          <w:numId w:val="23"/>
        </w:numPr>
        <w:spacing w:after="280" w:afterAutospacing="1" w:line="240" w:lineRule="auto"/>
        <w:rPr>
          <w:rFonts w:eastAsia="Arial"/>
          <w:color w:val="010101"/>
        </w:rPr>
      </w:pPr>
      <w:r>
        <w:rPr>
          <w:rFonts w:eastAsia="Arial"/>
          <w:color w:val="010101"/>
        </w:rPr>
        <w:t>During firmware updates the gateway shall not loose connectivity with the backend.</w:t>
      </w:r>
    </w:p>
    <w:p w14:paraId="26695235" w14:textId="796E36A8" w:rsidR="00DB501E" w:rsidRDefault="00DB501E" w:rsidP="00761E49">
      <w:pPr>
        <w:numPr>
          <w:ilvl w:val="0"/>
          <w:numId w:val="23"/>
        </w:numPr>
        <w:spacing w:after="280" w:afterAutospacing="1" w:line="240" w:lineRule="auto"/>
        <w:rPr>
          <w:rFonts w:eastAsia="Arial"/>
          <w:color w:val="010101"/>
        </w:rPr>
      </w:pPr>
      <w:r>
        <w:rPr>
          <w:rFonts w:eastAsia="Arial"/>
          <w:color w:val="010101"/>
        </w:rPr>
        <w:t>During and after upgrade a rollback mechanism shall be possible</w:t>
      </w:r>
    </w:p>
    <w:p w14:paraId="2DF5E41F" w14:textId="5DDC4AC4" w:rsidR="00DB501E" w:rsidRPr="000A3BDF" w:rsidRDefault="00DB501E" w:rsidP="00DB501E">
      <w:pPr>
        <w:pStyle w:val="KOP4S"/>
      </w:pPr>
      <w:proofErr w:type="spellStart"/>
      <w:r w:rsidRPr="0025127E">
        <w:t>SR.SGD.</w:t>
      </w:r>
      <w:r>
        <w:t>firmware.update.end.node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DB501E" w14:paraId="424599AA" w14:textId="77777777" w:rsidTr="00DA056A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4D3D4324" w14:textId="77777777" w:rsidR="00DB501E" w:rsidRPr="00122C25" w:rsidRDefault="00DB501E" w:rsidP="00DA056A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SGD-1.0-SR008</w:t>
            </w:r>
          </w:p>
        </w:tc>
      </w:tr>
    </w:tbl>
    <w:p w14:paraId="0324E395" w14:textId="3CD83F78" w:rsidR="00DB501E" w:rsidRDefault="00DB501E" w:rsidP="00DB501E">
      <w:pPr>
        <w:rPr>
          <w:noProof/>
        </w:rPr>
      </w:pPr>
      <w:r>
        <w:rPr>
          <w:rFonts w:eastAsia="Arial"/>
        </w:rPr>
        <w:t>It shall be possible to update the firmware of an end node</w:t>
      </w:r>
    </w:p>
    <w:p w14:paraId="393B6FEB" w14:textId="77777777" w:rsidR="00DB501E" w:rsidRDefault="00DB501E" w:rsidP="00DB501E">
      <w:r>
        <w:rPr>
          <w:rFonts w:eastAsia="Arial"/>
        </w:rPr>
        <w:t> </w:t>
      </w:r>
    </w:p>
    <w:p w14:paraId="38416B55" w14:textId="77777777" w:rsidR="00DB501E" w:rsidRDefault="00DB501E" w:rsidP="00DB501E">
      <w:r>
        <w:rPr>
          <w:rFonts w:eastAsia="Arial"/>
          <w:u w:val="single"/>
        </w:rPr>
        <w:t>Acceptance Criteria:</w:t>
      </w:r>
    </w:p>
    <w:p w14:paraId="40BF6802" w14:textId="0DAB4C40" w:rsidR="00DB501E" w:rsidRDefault="00DB501E" w:rsidP="00DB501E">
      <w:pPr>
        <w:numPr>
          <w:ilvl w:val="0"/>
          <w:numId w:val="23"/>
        </w:numPr>
        <w:spacing w:after="0" w:line="240" w:lineRule="auto"/>
      </w:pPr>
      <w:r>
        <w:rPr>
          <w:rFonts w:eastAsia="Arial"/>
          <w:color w:val="010101"/>
        </w:rPr>
        <w:t>Firmware updates are sent and received encrypted by the gateway.</w:t>
      </w:r>
    </w:p>
    <w:p w14:paraId="0A05DD30" w14:textId="318BBAFE" w:rsidR="00DB501E" w:rsidRDefault="00DB501E" w:rsidP="00DB501E">
      <w:pPr>
        <w:numPr>
          <w:ilvl w:val="0"/>
          <w:numId w:val="23"/>
        </w:numPr>
        <w:spacing w:after="0" w:line="240" w:lineRule="auto"/>
      </w:pPr>
      <w:r>
        <w:rPr>
          <w:rFonts w:eastAsia="Arial"/>
          <w:color w:val="010101"/>
        </w:rPr>
        <w:t>Encryption is based on unique identifiers of the receiving end nodes</w:t>
      </w:r>
    </w:p>
    <w:p w14:paraId="1E03205B" w14:textId="77777777" w:rsidR="00DB501E" w:rsidRDefault="00DB501E" w:rsidP="00DB501E">
      <w:pPr>
        <w:numPr>
          <w:ilvl w:val="0"/>
          <w:numId w:val="23"/>
        </w:numPr>
        <w:spacing w:after="280" w:afterAutospacing="1" w:line="240" w:lineRule="auto"/>
        <w:rPr>
          <w:rFonts w:eastAsia="Arial"/>
          <w:color w:val="010101"/>
        </w:rPr>
      </w:pPr>
      <w:r>
        <w:rPr>
          <w:rFonts w:eastAsia="Arial"/>
          <w:color w:val="010101"/>
        </w:rPr>
        <w:t xml:space="preserve">Received firmware updates are checked by the gateway </w:t>
      </w:r>
    </w:p>
    <w:p w14:paraId="78FCF316" w14:textId="77777777" w:rsidR="00DB501E" w:rsidRDefault="00DB501E" w:rsidP="00DB501E">
      <w:pPr>
        <w:numPr>
          <w:ilvl w:val="0"/>
          <w:numId w:val="23"/>
        </w:numPr>
        <w:spacing w:after="280" w:afterAutospacing="1" w:line="240" w:lineRule="auto"/>
        <w:rPr>
          <w:rFonts w:eastAsia="Arial"/>
          <w:color w:val="010101"/>
        </w:rPr>
      </w:pPr>
      <w:r>
        <w:rPr>
          <w:rFonts w:eastAsia="Arial"/>
          <w:color w:val="010101"/>
        </w:rPr>
        <w:t>In case of noncompliance to set criteria, the firmware update is canceled and a message is sent.</w:t>
      </w:r>
    </w:p>
    <w:p w14:paraId="1B067D65" w14:textId="534334F1" w:rsidR="00DB501E" w:rsidRDefault="00DB501E" w:rsidP="00DB501E">
      <w:pPr>
        <w:numPr>
          <w:ilvl w:val="0"/>
          <w:numId w:val="23"/>
        </w:numPr>
        <w:spacing w:after="280" w:afterAutospacing="1" w:line="240" w:lineRule="auto"/>
        <w:rPr>
          <w:rFonts w:eastAsia="Arial"/>
          <w:color w:val="010101"/>
        </w:rPr>
      </w:pPr>
      <w:r>
        <w:rPr>
          <w:rFonts w:eastAsia="Arial"/>
          <w:color w:val="010101"/>
        </w:rPr>
        <w:t xml:space="preserve">During firmware updates the gateway shall not loose connectivity to the </w:t>
      </w:r>
      <w:proofErr w:type="spellStart"/>
      <w:proofErr w:type="gramStart"/>
      <w:r>
        <w:rPr>
          <w:rFonts w:eastAsia="Arial"/>
          <w:color w:val="010101"/>
        </w:rPr>
        <w:t>end.node</w:t>
      </w:r>
      <w:proofErr w:type="spellEnd"/>
      <w:proofErr w:type="gramEnd"/>
    </w:p>
    <w:p w14:paraId="63053C78" w14:textId="5891803B" w:rsidR="00DB501E" w:rsidRDefault="00DB501E" w:rsidP="00DB501E">
      <w:pPr>
        <w:numPr>
          <w:ilvl w:val="0"/>
          <w:numId w:val="23"/>
        </w:numPr>
        <w:spacing w:after="280" w:afterAutospacing="1" w:line="240" w:lineRule="auto"/>
        <w:rPr>
          <w:rFonts w:eastAsia="Arial"/>
          <w:color w:val="010101"/>
        </w:rPr>
      </w:pPr>
      <w:r>
        <w:rPr>
          <w:rFonts w:eastAsia="Arial"/>
          <w:color w:val="010101"/>
        </w:rPr>
        <w:t>During and after upgrade a rollback mechanism shall be possible.</w:t>
      </w:r>
    </w:p>
    <w:p w14:paraId="0C526984" w14:textId="77777777" w:rsidR="00761E49" w:rsidRDefault="00761E49">
      <w:pPr>
        <w:rPr>
          <w:rFonts w:eastAsia="Arial"/>
          <w:color w:val="010101"/>
        </w:rPr>
      </w:pPr>
      <w:r>
        <w:rPr>
          <w:rFonts w:eastAsia="Arial"/>
          <w:color w:val="010101"/>
        </w:rPr>
        <w:br w:type="page"/>
      </w:r>
    </w:p>
    <w:p w14:paraId="50A6B722" w14:textId="4FAAD8EC" w:rsidR="00761E49" w:rsidRDefault="00761E49" w:rsidP="00761E49">
      <w:pPr>
        <w:pStyle w:val="KOP3S"/>
        <w:rPr>
          <w:noProof/>
        </w:rPr>
      </w:pPr>
      <w:bookmarkStart w:id="25" w:name="_Toc33006595"/>
      <w:r>
        <w:lastRenderedPageBreak/>
        <w:t>SGD Communication</w:t>
      </w:r>
      <w:bookmarkEnd w:id="25"/>
    </w:p>
    <w:p w14:paraId="675A4874" w14:textId="0D9A68DA" w:rsidR="00AB6EF8" w:rsidRDefault="00AB6EF8" w:rsidP="00AB6EF8">
      <w:pPr>
        <w:spacing w:after="280" w:afterAutospacing="1" w:line="240" w:lineRule="auto"/>
      </w:pPr>
    </w:p>
    <w:p w14:paraId="7F033ED6" w14:textId="5DA6ACC3" w:rsidR="00AB6EF8" w:rsidRPr="000A3BDF" w:rsidRDefault="00AB6EF8" w:rsidP="00AB6EF8">
      <w:pPr>
        <w:pStyle w:val="KOP4S"/>
      </w:pPr>
      <w:proofErr w:type="spellStart"/>
      <w:proofErr w:type="gramStart"/>
      <w:r w:rsidRPr="0025127E">
        <w:t>SR.SGD.</w:t>
      </w:r>
      <w:r>
        <w:t>communication.gateway</w:t>
      </w:r>
      <w:proofErr w:type="spellEnd"/>
      <w:proofErr w:type="gram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AB6EF8" w14:paraId="0D565A6C" w14:textId="77777777" w:rsidTr="00DA056A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3A8EA4D5" w14:textId="78DE68D3" w:rsidR="00AB6EF8" w:rsidRPr="00122C25" w:rsidRDefault="00AB6EF8" w:rsidP="00DA056A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SGD-1.0-SR009</w:t>
            </w:r>
          </w:p>
        </w:tc>
      </w:tr>
    </w:tbl>
    <w:p w14:paraId="44D788F2" w14:textId="02D0BBDB" w:rsidR="00AB6EF8" w:rsidRDefault="00AB6EF8" w:rsidP="00AB6EF8">
      <w:pPr>
        <w:rPr>
          <w:noProof/>
        </w:rPr>
      </w:pPr>
      <w:r>
        <w:rPr>
          <w:rFonts w:eastAsia="Arial"/>
        </w:rPr>
        <w:t>All communication between gateway and backend shall be encrypted.</w:t>
      </w:r>
    </w:p>
    <w:p w14:paraId="6C7DBCF0" w14:textId="0C5BA1CF" w:rsidR="00AB6EF8" w:rsidRDefault="00AB6EF8" w:rsidP="00AB6EF8">
      <w:r>
        <w:rPr>
          <w:rFonts w:eastAsia="Arial"/>
        </w:rPr>
        <w:t> </w:t>
      </w:r>
      <w:r>
        <w:rPr>
          <w:rFonts w:eastAsia="Arial"/>
          <w:u w:val="single"/>
        </w:rPr>
        <w:t>Acceptance Criteria:</w:t>
      </w:r>
    </w:p>
    <w:p w14:paraId="2EC62352" w14:textId="34AC8096" w:rsidR="00AB6EF8" w:rsidRDefault="00AB6EF8" w:rsidP="00AB6EF8">
      <w:pPr>
        <w:numPr>
          <w:ilvl w:val="0"/>
          <w:numId w:val="23"/>
        </w:numPr>
        <w:spacing w:after="0" w:line="240" w:lineRule="auto"/>
      </w:pPr>
      <w:r>
        <w:rPr>
          <w:rFonts w:eastAsia="Arial"/>
          <w:color w:val="010101"/>
        </w:rPr>
        <w:t>It shall not be possible to setup an unencrypted connection with the gateway</w:t>
      </w:r>
    </w:p>
    <w:p w14:paraId="0245DC6E" w14:textId="574BA73D" w:rsidR="00AB6EF8" w:rsidRDefault="00AB6EF8" w:rsidP="00AB6EF8">
      <w:pPr>
        <w:numPr>
          <w:ilvl w:val="0"/>
          <w:numId w:val="23"/>
        </w:numPr>
        <w:spacing w:after="0" w:line="240" w:lineRule="auto"/>
      </w:pPr>
      <w:r>
        <w:rPr>
          <w:rFonts w:eastAsia="Arial"/>
          <w:color w:val="010101"/>
        </w:rPr>
        <w:t>The gateway shall monitor traffic and alert in situations that there is no encryption.</w:t>
      </w:r>
    </w:p>
    <w:p w14:paraId="77B53D72" w14:textId="77777777" w:rsidR="00AB6EF8" w:rsidRDefault="00AB6EF8" w:rsidP="00AB6EF8">
      <w:pPr>
        <w:spacing w:after="280" w:afterAutospacing="1" w:line="240" w:lineRule="auto"/>
      </w:pPr>
    </w:p>
    <w:p w14:paraId="2871E0D6" w14:textId="360D1956" w:rsidR="00AB6EF8" w:rsidRPr="000A3BDF" w:rsidRDefault="00AB6EF8" w:rsidP="00AB6EF8">
      <w:pPr>
        <w:pStyle w:val="KOP4S"/>
      </w:pPr>
      <w:proofErr w:type="spellStart"/>
      <w:r w:rsidRPr="0025127E">
        <w:t>SR.SGD.</w:t>
      </w:r>
      <w:r>
        <w:t>communication.end.node</w:t>
      </w:r>
      <w:proofErr w:type="spellEnd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AB6EF8" w14:paraId="146546C0" w14:textId="77777777" w:rsidTr="00DA056A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33CB2C0A" w14:textId="2E4C625A" w:rsidR="00AB6EF8" w:rsidRPr="00122C25" w:rsidRDefault="00AB6EF8" w:rsidP="00DA056A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SGD-1.0-SR010</w:t>
            </w:r>
          </w:p>
        </w:tc>
      </w:tr>
    </w:tbl>
    <w:p w14:paraId="0C57FE0B" w14:textId="731B9E17" w:rsidR="00AB6EF8" w:rsidRDefault="00AB6EF8" w:rsidP="00AB6EF8">
      <w:pPr>
        <w:rPr>
          <w:noProof/>
        </w:rPr>
      </w:pPr>
      <w:r>
        <w:rPr>
          <w:rFonts w:eastAsia="Arial"/>
        </w:rPr>
        <w:t>All communication between gateway and end-node should be encrypted</w:t>
      </w:r>
    </w:p>
    <w:p w14:paraId="26B9B65D" w14:textId="77777777" w:rsidR="00AB6EF8" w:rsidRDefault="00AB6EF8" w:rsidP="00AB6EF8">
      <w:r>
        <w:rPr>
          <w:rFonts w:eastAsia="Arial"/>
        </w:rPr>
        <w:t> </w:t>
      </w:r>
      <w:r>
        <w:rPr>
          <w:rFonts w:eastAsia="Arial"/>
          <w:u w:val="single"/>
        </w:rPr>
        <w:t>Acceptance Criteria:</w:t>
      </w:r>
    </w:p>
    <w:p w14:paraId="3D95DF1F" w14:textId="62D3C478" w:rsidR="00AB6EF8" w:rsidRDefault="00AB6EF8" w:rsidP="00AB6EF8">
      <w:pPr>
        <w:numPr>
          <w:ilvl w:val="0"/>
          <w:numId w:val="23"/>
        </w:numPr>
        <w:spacing w:after="0" w:line="240" w:lineRule="auto"/>
      </w:pPr>
      <w:r>
        <w:rPr>
          <w:rFonts w:eastAsia="Arial"/>
          <w:color w:val="010101"/>
        </w:rPr>
        <w:t>An unencrypted connection of an end device with the gateway is isolated?</w:t>
      </w:r>
    </w:p>
    <w:p w14:paraId="399D757A" w14:textId="2A7A8E57" w:rsidR="00AB6EF8" w:rsidRDefault="00AB6EF8" w:rsidP="00AB6EF8">
      <w:pPr>
        <w:numPr>
          <w:ilvl w:val="0"/>
          <w:numId w:val="23"/>
        </w:numPr>
        <w:spacing w:after="0" w:line="240" w:lineRule="auto"/>
      </w:pPr>
      <w:r>
        <w:rPr>
          <w:rFonts w:eastAsia="Arial"/>
          <w:color w:val="010101"/>
        </w:rPr>
        <w:t>The gateway shall monitor traffic and alert in situations that there is no encryption from a device with encryption enabled in its registered profile.</w:t>
      </w:r>
    </w:p>
    <w:p w14:paraId="7D23FB1E" w14:textId="77777777" w:rsidR="00837589" w:rsidRDefault="00837589" w:rsidP="005C09F1"/>
    <w:sectPr w:rsidR="00837589" w:rsidSect="0000590B">
      <w:headerReference w:type="default" r:id="rId42"/>
      <w:footerReference w:type="default" r:id="rId43"/>
      <w:pgSz w:w="11906" w:h="16838"/>
      <w:pgMar w:top="1417" w:right="1417" w:bottom="1134" w:left="1417" w:header="624" w:footer="68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CAB813" w14:textId="77777777" w:rsidR="002C3D89" w:rsidRDefault="002C3D89" w:rsidP="006A1066">
      <w:pPr>
        <w:spacing w:after="0" w:line="240" w:lineRule="auto"/>
      </w:pPr>
      <w:r>
        <w:separator/>
      </w:r>
    </w:p>
  </w:endnote>
  <w:endnote w:type="continuationSeparator" w:id="0">
    <w:p w14:paraId="6FE6A5B6" w14:textId="77777777" w:rsidR="002C3D89" w:rsidRDefault="002C3D89" w:rsidP="006A10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493091C-2162-4475-A5C6-90C3658515B3}"/>
    <w:embedBold r:id="rId2" w:fontKey="{BE9A764C-9373-4077-9F03-7D8534E48120}"/>
    <w:embedItalic r:id="rId3" w:fontKey="{A7C709FA-298C-44AC-9BA2-891EC9E0DAD0}"/>
    <w:embedBoldItalic r:id="rId4" w:fontKey="{A66CAD46-3F9E-4D4B-8BA3-B96FE00B1B1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Franklin Gothic Medium Cond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45B90584-BFE8-4509-ADFC-98795F1416FE}"/>
    <w:embedItalic r:id="rId6" w:fontKey="{6758D580-FA28-4B6B-A389-FCA024D7D98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0146D46B-3FA3-4B4F-9CD6-AA493B1D5277}"/>
  </w:font>
  <w:font w:name="Oswald">
    <w:altName w:val="Calibri"/>
    <w:charset w:val="00"/>
    <w:family w:val="auto"/>
    <w:pitch w:val="variable"/>
    <w:sig w:usb0="A00002FF" w:usb1="4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576F7D" w14:textId="77777777" w:rsidR="00CD04C8" w:rsidRDefault="00CD04C8" w:rsidP="0000590B">
    <w:pPr>
      <w:pStyle w:val="Voettekst"/>
    </w:pP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30313F49" wp14:editId="6C55B2D3">
              <wp:simplePos x="0" y="0"/>
              <wp:positionH relativeFrom="column">
                <wp:posOffset>-575945</wp:posOffset>
              </wp:positionH>
              <wp:positionV relativeFrom="paragraph">
                <wp:posOffset>261620</wp:posOffset>
              </wp:positionV>
              <wp:extent cx="2686050" cy="333375"/>
              <wp:effectExtent l="0" t="0" r="0" b="0"/>
              <wp:wrapSquare wrapText="bothSides"/>
              <wp:docPr id="2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86050" cy="333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7E45A69" w14:textId="77777777" w:rsidR="00CD04C8" w:rsidRPr="0000590B" w:rsidRDefault="00CD04C8">
                          <w:pPr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</w:pP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t xml:space="preserve">Copyright © 2018-2022, </w:t>
                          </w:r>
                          <w:proofErr w:type="spellStart"/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t>SCRATCh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0313F49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5" type="#_x0000_t202" style="position:absolute;margin-left:-45.35pt;margin-top:20.6pt;width:211.5pt;height:26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" filled="f" stroked="f">
              <v:textbox>
                <w:txbxContent>
                  <w:p w14:paraId="27E45A69" w14:textId="77777777" w:rsidR="00CD04C8" w:rsidRPr="0000590B" w:rsidRDefault="00CD04C8">
                    <w:pPr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</w:pP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t xml:space="preserve">Copyright © 2018-2022, </w:t>
                    </w:r>
                    <w:proofErr w:type="spellStart"/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t>SCRATCh</w:t>
                    </w:r>
                    <w:proofErr w:type="spellEnd"/>
                  </w:p>
                </w:txbxContent>
              </v:textbox>
              <w10:wrap type="square"/>
            </v:shape>
          </w:pict>
        </mc:Fallback>
      </mc:AlternateContent>
    </w:r>
  </w:p>
  <w:p w14:paraId="4D5D0DF0" w14:textId="77777777" w:rsidR="00CD04C8" w:rsidRPr="0000590B" w:rsidRDefault="00CD04C8" w:rsidP="0000590B">
    <w:pPr>
      <w:pStyle w:val="Normaalweb"/>
      <w:spacing w:before="0" w:beforeAutospacing="0" w:after="0" w:afterAutospacing="0"/>
      <w:rPr>
        <w:rFonts w:ascii="Open Sans" w:hAnsi="Open Sans" w:cs="Open Sans"/>
        <w:color w:val="002060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2EBA4AA8" wp14:editId="3BCEC834">
              <wp:simplePos x="0" y="0"/>
              <wp:positionH relativeFrom="rightMargin">
                <wp:posOffset>397510</wp:posOffset>
              </wp:positionH>
              <wp:positionV relativeFrom="paragraph">
                <wp:posOffset>91440</wp:posOffset>
              </wp:positionV>
              <wp:extent cx="361950" cy="333375"/>
              <wp:effectExtent l="0" t="0" r="0" b="0"/>
              <wp:wrapSquare wrapText="bothSides"/>
              <wp:docPr id="3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333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EE8892" w14:textId="77777777" w:rsidR="00CD04C8" w:rsidRPr="0000590B" w:rsidRDefault="00CD04C8" w:rsidP="0000590B">
                          <w:pPr>
                            <w:jc w:val="right"/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</w:pP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fldChar w:fldCharType="begin"/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instrText>PAGE   \* MERGEFORMAT</w:instrText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fldChar w:fldCharType="separate"/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t>1</w:t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EBA4AA8" id="_x0000_s1036" type="#_x0000_t202" style="position:absolute;margin-left:31.3pt;margin-top:7.2pt;width:28.5pt;height:26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" filled="f" stroked="f">
              <v:textbox>
                <w:txbxContent>
                  <w:p w14:paraId="3DEE8892" w14:textId="77777777" w:rsidR="00CD04C8" w:rsidRPr="0000590B" w:rsidRDefault="00CD04C8" w:rsidP="0000590B">
                    <w:pPr>
                      <w:jc w:val="right"/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</w:pP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fldChar w:fldCharType="begin"/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instrText>PAGE   \* MERGEFORMAT</w:instrText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fldChar w:fldCharType="separate"/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t>1</w:t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B70A4F" w14:textId="77777777" w:rsidR="002C3D89" w:rsidRDefault="002C3D89" w:rsidP="006A1066">
      <w:pPr>
        <w:spacing w:after="0" w:line="240" w:lineRule="auto"/>
      </w:pPr>
      <w:r>
        <w:separator/>
      </w:r>
    </w:p>
  </w:footnote>
  <w:footnote w:type="continuationSeparator" w:id="0">
    <w:p w14:paraId="29A1ECA3" w14:textId="77777777" w:rsidR="002C3D89" w:rsidRDefault="002C3D89" w:rsidP="006A10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26057C" w14:textId="77777777" w:rsidR="00CD04C8" w:rsidRDefault="00CD04C8">
    <w:pPr>
      <w:pStyle w:val="Koptekst"/>
    </w:pPr>
    <w:r w:rsidRPr="0000590B">
      <w:rPr>
        <w:noProof/>
      </w:rPr>
      <w:drawing>
        <wp:anchor distT="0" distB="0" distL="114300" distR="114300" simplePos="0" relativeHeight="251658240" behindDoc="1" locked="0" layoutInCell="1" allowOverlap="1" wp14:anchorId="32AE2EA0" wp14:editId="5F3F75F5">
          <wp:simplePos x="0" y="0"/>
          <wp:positionH relativeFrom="column">
            <wp:posOffset>3119120</wp:posOffset>
          </wp:positionH>
          <wp:positionV relativeFrom="paragraph">
            <wp:posOffset>-268605</wp:posOffset>
          </wp:positionV>
          <wp:extent cx="1609725" cy="536575"/>
          <wp:effectExtent l="0" t="0" r="0" b="0"/>
          <wp:wrapTight wrapText="bothSides">
            <wp:wrapPolygon edited="0">
              <wp:start x="9969" y="0"/>
              <wp:lineTo x="2045" y="5368"/>
              <wp:lineTo x="1022" y="6902"/>
              <wp:lineTo x="1022" y="14570"/>
              <wp:lineTo x="9714" y="20705"/>
              <wp:lineTo x="11503" y="20705"/>
              <wp:lineTo x="20705" y="14570"/>
              <wp:lineTo x="20705" y="7669"/>
              <wp:lineTo x="18405" y="4601"/>
              <wp:lineTo x="10992" y="0"/>
              <wp:lineTo x="9969" y="0"/>
            </wp:wrapPolygon>
          </wp:wrapTight>
          <wp:docPr id="34" name="Grafik 7">
            <a:extLst xmlns:a="http://schemas.openxmlformats.org/drawingml/2006/main">
              <a:ext uri="{FF2B5EF4-FFF2-40B4-BE49-F238E27FC236}">
                <a16:creationId xmlns:a16="http://schemas.microsoft.com/office/drawing/2014/main" id="{84A1483C-8690-436F-97F7-6D75F2F90B9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Grafik 7">
                    <a:extLst>
                      <a:ext uri="{FF2B5EF4-FFF2-40B4-BE49-F238E27FC236}">
                        <a16:creationId xmlns:a16="http://schemas.microsoft.com/office/drawing/2014/main" id="{84A1483C-8690-436F-97F7-6D75F2F90B9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09725" cy="5365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00590B">
      <w:rPr>
        <w:noProof/>
      </w:rPr>
      <w:drawing>
        <wp:anchor distT="0" distB="0" distL="114300" distR="114300" simplePos="0" relativeHeight="251659264" behindDoc="1" locked="0" layoutInCell="1" allowOverlap="1" wp14:anchorId="209D1CEF" wp14:editId="466BCA00">
          <wp:simplePos x="0" y="0"/>
          <wp:positionH relativeFrom="column">
            <wp:posOffset>4891405</wp:posOffset>
          </wp:positionH>
          <wp:positionV relativeFrom="paragraph">
            <wp:posOffset>-182880</wp:posOffset>
          </wp:positionV>
          <wp:extent cx="1659600" cy="363600"/>
          <wp:effectExtent l="0" t="0" r="0" b="0"/>
          <wp:wrapTight wrapText="bothSides">
            <wp:wrapPolygon edited="0">
              <wp:start x="0" y="0"/>
              <wp:lineTo x="0" y="20392"/>
              <wp:lineTo x="4960" y="20392"/>
              <wp:lineTo x="21327" y="16993"/>
              <wp:lineTo x="21327" y="4531"/>
              <wp:lineTo x="4960" y="0"/>
              <wp:lineTo x="0" y="0"/>
            </wp:wrapPolygon>
          </wp:wrapTight>
          <wp:docPr id="35" name="Grafik 9">
            <a:extLst xmlns:a="http://schemas.openxmlformats.org/drawingml/2006/main">
              <a:ext uri="{FF2B5EF4-FFF2-40B4-BE49-F238E27FC236}">
                <a16:creationId xmlns:a16="http://schemas.microsoft.com/office/drawing/2014/main" id="{8C280607-889E-4F65-BBBC-C125065B532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rafik 9">
                    <a:extLst>
                      <a:ext uri="{FF2B5EF4-FFF2-40B4-BE49-F238E27FC236}">
                        <a16:creationId xmlns:a16="http://schemas.microsoft.com/office/drawing/2014/main" id="{8C280607-889E-4F65-BBBC-C125065B532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9600" cy="36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>
      <w:t>SCRATCh</w:t>
    </w:r>
    <w:proofErr w:type="spellEnd"/>
    <w:r>
      <w:t xml:space="preserve"> DevOps QMS</w:t>
    </w:r>
  </w:p>
  <w:p w14:paraId="7CAD730F" w14:textId="77777777" w:rsidR="00CD04C8" w:rsidRDefault="00CD04C8">
    <w:pPr>
      <w:pStyle w:val="Koptekst"/>
    </w:pPr>
    <w:r>
      <w:t xml:space="preserve">V 0.1 27 </w:t>
    </w:r>
    <w:proofErr w:type="spellStart"/>
    <w:r>
      <w:t>jan</w:t>
    </w:r>
    <w:proofErr w:type="spellEnd"/>
    <w:r>
      <w:t xml:space="preserve"> 2020</w:t>
    </w:r>
  </w:p>
  <w:p w14:paraId="252400F5" w14:textId="77777777" w:rsidR="00CD04C8" w:rsidRDefault="00CD04C8">
    <w:pPr>
      <w:pStyle w:val="Koptekst"/>
    </w:pPr>
    <w:r>
      <w:t>Status: proposal</w:t>
    </w:r>
  </w:p>
  <w:p w14:paraId="7145903E" w14:textId="77777777" w:rsidR="00CD04C8" w:rsidRDefault="00CD04C8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F0645"/>
    <w:multiLevelType w:val="hybridMultilevel"/>
    <w:tmpl w:val="55AE7F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82DCE"/>
    <w:multiLevelType w:val="hybridMultilevel"/>
    <w:tmpl w:val="1528FB5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0964F7"/>
    <w:multiLevelType w:val="hybridMultilevel"/>
    <w:tmpl w:val="5718A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A40B3C"/>
    <w:multiLevelType w:val="hybridMultilevel"/>
    <w:tmpl w:val="73527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481917"/>
    <w:multiLevelType w:val="hybridMultilevel"/>
    <w:tmpl w:val="36782B40"/>
    <w:lvl w:ilvl="0" w:tplc="91502A5E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30003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5" w15:restartNumberingAfterBreak="0">
    <w:nsid w:val="4BAE1908"/>
    <w:multiLevelType w:val="hybridMultilevel"/>
    <w:tmpl w:val="0CFA1B8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075AC7"/>
    <w:multiLevelType w:val="hybridMultilevel"/>
    <w:tmpl w:val="F99A2AA0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5786B86"/>
    <w:multiLevelType w:val="hybridMultilevel"/>
    <w:tmpl w:val="73527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C90A40"/>
    <w:multiLevelType w:val="hybridMultilevel"/>
    <w:tmpl w:val="AFCA8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8212A5"/>
    <w:multiLevelType w:val="hybridMultilevel"/>
    <w:tmpl w:val="EF24DC8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DA23188"/>
    <w:multiLevelType w:val="hybridMultilevel"/>
    <w:tmpl w:val="FA4A9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EA073E"/>
    <w:multiLevelType w:val="hybridMultilevel"/>
    <w:tmpl w:val="FA925E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6C77C9"/>
    <w:multiLevelType w:val="hybridMultilevel"/>
    <w:tmpl w:val="796C77C9"/>
    <w:lvl w:ilvl="0" w:tplc="CDE0801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53EA9BA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E587B4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BB8D16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1DED26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E62411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9324C2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DD8EFD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D94BD1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 w15:restartNumberingAfterBreak="0">
    <w:nsid w:val="796C77CA"/>
    <w:multiLevelType w:val="hybridMultilevel"/>
    <w:tmpl w:val="796C77C9"/>
    <w:lvl w:ilvl="0" w:tplc="785E4D9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B49A0ED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EB82E7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6492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26AA92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0D6482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3243CF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3D4CC8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E5C530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 w15:restartNumberingAfterBreak="0">
    <w:nsid w:val="796C77CB"/>
    <w:multiLevelType w:val="hybridMultilevel"/>
    <w:tmpl w:val="796C77C9"/>
    <w:lvl w:ilvl="0" w:tplc="FF86541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5EFC7CC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5DC5E3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CED2C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924BB1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2ED41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47ED4A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B92F78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2D28B6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796C77CC"/>
    <w:multiLevelType w:val="hybridMultilevel"/>
    <w:tmpl w:val="796C77C9"/>
    <w:lvl w:ilvl="0" w:tplc="8D687A1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14E4A4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0E4DD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0387FF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960E1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5AE729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A9803F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2D2AA6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4EECB1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796C77CD"/>
    <w:multiLevelType w:val="hybridMultilevel"/>
    <w:tmpl w:val="796C77C9"/>
    <w:lvl w:ilvl="0" w:tplc="C7941E5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AAEEF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9B67E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C083DF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1F868A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EEA08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BA8A25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BD0397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3BE08A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796C77CE"/>
    <w:multiLevelType w:val="hybridMultilevel"/>
    <w:tmpl w:val="796C77C9"/>
    <w:lvl w:ilvl="0" w:tplc="EDB248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62445A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2" w:tplc="23C24DC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93406F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F8CF4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A96015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8D8CF3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B08305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D42507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796C77D5"/>
    <w:multiLevelType w:val="hybridMultilevel"/>
    <w:tmpl w:val="796C77C9"/>
    <w:lvl w:ilvl="0" w:tplc="0474473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E272C65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00244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8E04CC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8DA748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F74218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DDA23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5DCF59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55A9CC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796C77D6"/>
    <w:multiLevelType w:val="hybridMultilevel"/>
    <w:tmpl w:val="796C77C9"/>
    <w:lvl w:ilvl="0" w:tplc="863661D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8E4262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6CD1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158765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65A4A7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C48A9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3F817B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4808CE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4AEF6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 w15:restartNumberingAfterBreak="0">
    <w:nsid w:val="796C77F9"/>
    <w:multiLevelType w:val="hybridMultilevel"/>
    <w:tmpl w:val="796C77C9"/>
    <w:lvl w:ilvl="0" w:tplc="32182B5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CCE8C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5E0009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C90825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03E27B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F0C7A1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97EDCA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0648C3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236ED2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1" w15:restartNumberingAfterBreak="0">
    <w:nsid w:val="7CCF636C"/>
    <w:multiLevelType w:val="hybridMultilevel"/>
    <w:tmpl w:val="73527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2"/>
  </w:num>
  <w:num w:numId="6">
    <w:abstractNumId w:val="8"/>
  </w:num>
  <w:num w:numId="7">
    <w:abstractNumId w:val="0"/>
  </w:num>
  <w:num w:numId="8">
    <w:abstractNumId w:val="10"/>
  </w:num>
  <w:num w:numId="9">
    <w:abstractNumId w:val="11"/>
  </w:num>
  <w:num w:numId="10">
    <w:abstractNumId w:val="9"/>
  </w:num>
  <w:num w:numId="11">
    <w:abstractNumId w:val="6"/>
  </w:num>
  <w:num w:numId="12">
    <w:abstractNumId w:val="7"/>
  </w:num>
  <w:num w:numId="13">
    <w:abstractNumId w:val="21"/>
  </w:num>
  <w:num w:numId="14">
    <w:abstractNumId w:val="3"/>
  </w:num>
  <w:num w:numId="15">
    <w:abstractNumId w:val="12"/>
  </w:num>
  <w:num w:numId="16">
    <w:abstractNumId w:val="13"/>
  </w:num>
  <w:num w:numId="17">
    <w:abstractNumId w:val="14"/>
  </w:num>
  <w:num w:numId="18">
    <w:abstractNumId w:val="15"/>
  </w:num>
  <w:num w:numId="19">
    <w:abstractNumId w:val="16"/>
  </w:num>
  <w:num w:numId="20">
    <w:abstractNumId w:val="17"/>
  </w:num>
  <w:num w:numId="21">
    <w:abstractNumId w:val="18"/>
  </w:num>
  <w:num w:numId="22">
    <w:abstractNumId w:val="19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9F1"/>
    <w:rsid w:val="0000263C"/>
    <w:rsid w:val="000051C1"/>
    <w:rsid w:val="0000590B"/>
    <w:rsid w:val="000731CB"/>
    <w:rsid w:val="00086C98"/>
    <w:rsid w:val="000A3BDF"/>
    <w:rsid w:val="000E7250"/>
    <w:rsid w:val="00115B57"/>
    <w:rsid w:val="00125068"/>
    <w:rsid w:val="00134AC3"/>
    <w:rsid w:val="001A32C1"/>
    <w:rsid w:val="001A6263"/>
    <w:rsid w:val="001B6AD0"/>
    <w:rsid w:val="001E38E2"/>
    <w:rsid w:val="001F2EA4"/>
    <w:rsid w:val="001F596D"/>
    <w:rsid w:val="00221B88"/>
    <w:rsid w:val="002318B3"/>
    <w:rsid w:val="0025127E"/>
    <w:rsid w:val="002C07D5"/>
    <w:rsid w:val="002C3D89"/>
    <w:rsid w:val="002E57AA"/>
    <w:rsid w:val="002F4B30"/>
    <w:rsid w:val="002F6F38"/>
    <w:rsid w:val="0030787F"/>
    <w:rsid w:val="003134C9"/>
    <w:rsid w:val="003A0368"/>
    <w:rsid w:val="003A4034"/>
    <w:rsid w:val="003C0B86"/>
    <w:rsid w:val="003D0192"/>
    <w:rsid w:val="003D5DC5"/>
    <w:rsid w:val="003F0974"/>
    <w:rsid w:val="003F4921"/>
    <w:rsid w:val="004074FF"/>
    <w:rsid w:val="00465FF7"/>
    <w:rsid w:val="004D54C1"/>
    <w:rsid w:val="0055746B"/>
    <w:rsid w:val="005778F7"/>
    <w:rsid w:val="00582BBD"/>
    <w:rsid w:val="00584F5E"/>
    <w:rsid w:val="005B123F"/>
    <w:rsid w:val="005C09F1"/>
    <w:rsid w:val="005E3423"/>
    <w:rsid w:val="00630DB2"/>
    <w:rsid w:val="00643870"/>
    <w:rsid w:val="00666D36"/>
    <w:rsid w:val="00676058"/>
    <w:rsid w:val="006A1066"/>
    <w:rsid w:val="006B2FA3"/>
    <w:rsid w:val="006B3011"/>
    <w:rsid w:val="006B7916"/>
    <w:rsid w:val="006F04DC"/>
    <w:rsid w:val="006F3F3F"/>
    <w:rsid w:val="0072262A"/>
    <w:rsid w:val="00723BCA"/>
    <w:rsid w:val="00730DC0"/>
    <w:rsid w:val="00742648"/>
    <w:rsid w:val="00753506"/>
    <w:rsid w:val="007574CB"/>
    <w:rsid w:val="00761E49"/>
    <w:rsid w:val="00780E9C"/>
    <w:rsid w:val="00791B43"/>
    <w:rsid w:val="007960FA"/>
    <w:rsid w:val="00797A7E"/>
    <w:rsid w:val="007A1B87"/>
    <w:rsid w:val="007A2EDA"/>
    <w:rsid w:val="007A36EE"/>
    <w:rsid w:val="007A49E8"/>
    <w:rsid w:val="007B7ACF"/>
    <w:rsid w:val="007D322A"/>
    <w:rsid w:val="007D49EE"/>
    <w:rsid w:val="007D6798"/>
    <w:rsid w:val="007E1B24"/>
    <w:rsid w:val="007E4403"/>
    <w:rsid w:val="007E7721"/>
    <w:rsid w:val="00804F48"/>
    <w:rsid w:val="008221BF"/>
    <w:rsid w:val="00837589"/>
    <w:rsid w:val="00846D9E"/>
    <w:rsid w:val="00853E09"/>
    <w:rsid w:val="008644FE"/>
    <w:rsid w:val="008723B5"/>
    <w:rsid w:val="008853C9"/>
    <w:rsid w:val="00887602"/>
    <w:rsid w:val="008D247A"/>
    <w:rsid w:val="008D4DC2"/>
    <w:rsid w:val="008D6571"/>
    <w:rsid w:val="008E2344"/>
    <w:rsid w:val="008E4930"/>
    <w:rsid w:val="0094320E"/>
    <w:rsid w:val="00961835"/>
    <w:rsid w:val="00963CBC"/>
    <w:rsid w:val="0097032F"/>
    <w:rsid w:val="009E308C"/>
    <w:rsid w:val="009E5678"/>
    <w:rsid w:val="009E7231"/>
    <w:rsid w:val="009E7778"/>
    <w:rsid w:val="00A045C9"/>
    <w:rsid w:val="00A3257A"/>
    <w:rsid w:val="00A54CB7"/>
    <w:rsid w:val="00A75B59"/>
    <w:rsid w:val="00A80707"/>
    <w:rsid w:val="00A8353A"/>
    <w:rsid w:val="00A86F66"/>
    <w:rsid w:val="00A9182F"/>
    <w:rsid w:val="00AB265F"/>
    <w:rsid w:val="00AB6EF8"/>
    <w:rsid w:val="00AC0765"/>
    <w:rsid w:val="00AC13FE"/>
    <w:rsid w:val="00AC30B3"/>
    <w:rsid w:val="00AD1931"/>
    <w:rsid w:val="00B34FAF"/>
    <w:rsid w:val="00B5499B"/>
    <w:rsid w:val="00B61060"/>
    <w:rsid w:val="00BA5D66"/>
    <w:rsid w:val="00BE33FE"/>
    <w:rsid w:val="00C027D3"/>
    <w:rsid w:val="00C356A2"/>
    <w:rsid w:val="00C557C3"/>
    <w:rsid w:val="00C80315"/>
    <w:rsid w:val="00CA25A9"/>
    <w:rsid w:val="00CB2E8C"/>
    <w:rsid w:val="00CD04C8"/>
    <w:rsid w:val="00D26570"/>
    <w:rsid w:val="00D352C8"/>
    <w:rsid w:val="00D3632A"/>
    <w:rsid w:val="00D4629B"/>
    <w:rsid w:val="00D70E63"/>
    <w:rsid w:val="00D915CC"/>
    <w:rsid w:val="00DA056A"/>
    <w:rsid w:val="00DB501E"/>
    <w:rsid w:val="00DC1220"/>
    <w:rsid w:val="00DD5917"/>
    <w:rsid w:val="00DE2F9C"/>
    <w:rsid w:val="00E20425"/>
    <w:rsid w:val="00E47699"/>
    <w:rsid w:val="00E51683"/>
    <w:rsid w:val="00E727DA"/>
    <w:rsid w:val="00E80E9B"/>
    <w:rsid w:val="00EA4CF9"/>
    <w:rsid w:val="00EC5159"/>
    <w:rsid w:val="00ED4C9A"/>
    <w:rsid w:val="00ED7FF6"/>
    <w:rsid w:val="00F1367B"/>
    <w:rsid w:val="00F13D0A"/>
    <w:rsid w:val="00F4470A"/>
    <w:rsid w:val="00F67D56"/>
    <w:rsid w:val="00F81A1A"/>
    <w:rsid w:val="00F97F68"/>
    <w:rsid w:val="00FE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A3D5E6"/>
  <w15:chartTrackingRefBased/>
  <w15:docId w15:val="{891F36B0-2324-40AC-A51D-2857677B8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rsid w:val="00AC30B3"/>
  </w:style>
  <w:style w:type="paragraph" w:styleId="Kop1">
    <w:name w:val="heading 1"/>
    <w:basedOn w:val="Geenafstand"/>
    <w:next w:val="Standaard"/>
    <w:link w:val="Kop1Char"/>
    <w:uiPriority w:val="9"/>
    <w:rsid w:val="001B6AD0"/>
    <w:pPr>
      <w:outlineLvl w:val="0"/>
    </w:pPr>
  </w:style>
  <w:style w:type="paragraph" w:styleId="Kop2">
    <w:name w:val="heading 2"/>
    <w:basedOn w:val="Standaard"/>
    <w:next w:val="Standaard"/>
    <w:link w:val="Kop2Char"/>
    <w:uiPriority w:val="9"/>
    <w:unhideWhenUsed/>
    <w:rsid w:val="00AC30B3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rsid w:val="00AC30B3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AC30B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AC30B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AC30B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AC30B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AC30B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AC30B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6A10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6A1066"/>
  </w:style>
  <w:style w:type="paragraph" w:styleId="Voettekst">
    <w:name w:val="footer"/>
    <w:basedOn w:val="Standaard"/>
    <w:link w:val="VoettekstChar"/>
    <w:uiPriority w:val="99"/>
    <w:unhideWhenUsed/>
    <w:rsid w:val="006A10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6A1066"/>
  </w:style>
  <w:style w:type="paragraph" w:styleId="Normaalweb">
    <w:name w:val="Normal (Web)"/>
    <w:basedOn w:val="Standaard"/>
    <w:uiPriority w:val="99"/>
    <w:unhideWhenUsed/>
    <w:rsid w:val="006A106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de-DE" w:eastAsia="de-DE"/>
    </w:rPr>
  </w:style>
  <w:style w:type="table" w:styleId="Tabelraster">
    <w:name w:val="Table Grid"/>
    <w:basedOn w:val="Standaardtabel"/>
    <w:uiPriority w:val="39"/>
    <w:rsid w:val="008D65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op1Char">
    <w:name w:val="Kop 1 Char"/>
    <w:basedOn w:val="Standaardalinea-lettertype"/>
    <w:link w:val="Kop1"/>
    <w:uiPriority w:val="9"/>
    <w:rsid w:val="001B6AD0"/>
  </w:style>
  <w:style w:type="character" w:customStyle="1" w:styleId="Kop2Char">
    <w:name w:val="Kop 2 Char"/>
    <w:basedOn w:val="Standaardalinea-lettertype"/>
    <w:link w:val="Kop2"/>
    <w:uiPriority w:val="9"/>
    <w:rsid w:val="00AC30B3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AC30B3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AC30B3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AC30B3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AC30B3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AC30B3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AC30B3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AC30B3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Bijschrift">
    <w:name w:val="caption"/>
    <w:aliases w:val="Bijschrift Figure"/>
    <w:basedOn w:val="standaardS"/>
    <w:next w:val="standaardS"/>
    <w:link w:val="BijschriftChar"/>
    <w:uiPriority w:val="35"/>
    <w:unhideWhenUsed/>
    <w:qFormat/>
    <w:rsid w:val="008D247A"/>
    <w:rPr>
      <w:color w:val="538135" w:themeColor="accent6" w:themeShade="BF"/>
    </w:rPr>
  </w:style>
  <w:style w:type="paragraph" w:styleId="Titel">
    <w:name w:val="Title"/>
    <w:basedOn w:val="standaardS"/>
    <w:next w:val="standaardS"/>
    <w:link w:val="TitelChar"/>
    <w:uiPriority w:val="10"/>
    <w:rsid w:val="00AC30B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1B6AD0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rsid w:val="00AC30B3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AC30B3"/>
    <w:rPr>
      <w:rFonts w:asciiTheme="majorHAnsi" w:eastAsiaTheme="majorEastAsia" w:hAnsiTheme="majorHAnsi" w:cstheme="majorBidi"/>
    </w:rPr>
  </w:style>
  <w:style w:type="character" w:styleId="Zwaar">
    <w:name w:val="Strong"/>
    <w:basedOn w:val="Standaardalinea-lettertype"/>
    <w:uiPriority w:val="22"/>
    <w:qFormat/>
    <w:rsid w:val="00AC30B3"/>
    <w:rPr>
      <w:b/>
      <w:bCs/>
    </w:rPr>
  </w:style>
  <w:style w:type="character" w:styleId="Nadruk">
    <w:name w:val="Emphasis"/>
    <w:basedOn w:val="Standaardalinea-lettertype"/>
    <w:uiPriority w:val="20"/>
    <w:rsid w:val="00AC30B3"/>
    <w:rPr>
      <w:i/>
      <w:iCs/>
    </w:rPr>
  </w:style>
  <w:style w:type="paragraph" w:styleId="Geenafstand">
    <w:name w:val="No Spacing"/>
    <w:aliases w:val="S_Geen afstand"/>
    <w:basedOn w:val="standaardS"/>
    <w:uiPriority w:val="1"/>
    <w:qFormat/>
    <w:rsid w:val="00AC30B3"/>
    <w:pPr>
      <w:spacing w:after="0" w:line="240" w:lineRule="auto"/>
    </w:pPr>
  </w:style>
  <w:style w:type="paragraph" w:styleId="Citaat">
    <w:name w:val="Quote"/>
    <w:basedOn w:val="Standaard"/>
    <w:next w:val="Standaard"/>
    <w:link w:val="CitaatChar"/>
    <w:uiPriority w:val="29"/>
    <w:qFormat/>
    <w:rsid w:val="00AC30B3"/>
    <w:pPr>
      <w:spacing w:before="120"/>
      <w:ind w:left="720" w:right="720"/>
      <w:jc w:val="center"/>
    </w:pPr>
    <w:rPr>
      <w:i/>
      <w:iCs/>
    </w:rPr>
  </w:style>
  <w:style w:type="character" w:customStyle="1" w:styleId="CitaatChar">
    <w:name w:val="Citaat Char"/>
    <w:basedOn w:val="Standaardalinea-lettertype"/>
    <w:link w:val="Citaat"/>
    <w:uiPriority w:val="29"/>
    <w:rsid w:val="00AC30B3"/>
    <w:rPr>
      <w:i/>
      <w:iCs/>
    </w:rPr>
  </w:style>
  <w:style w:type="paragraph" w:styleId="Duidelijkcitaat">
    <w:name w:val="Intense Quote"/>
    <w:basedOn w:val="Standaard"/>
    <w:next w:val="Standaard"/>
    <w:link w:val="DuidelijkcitaatChar"/>
    <w:uiPriority w:val="30"/>
    <w:rsid w:val="00AC30B3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AC30B3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ielebenadrukking">
    <w:name w:val="Subtle Emphasis"/>
    <w:basedOn w:val="Standaardalinea-lettertype"/>
    <w:uiPriority w:val="19"/>
    <w:rsid w:val="00AC30B3"/>
    <w:rPr>
      <w:i/>
      <w:iCs/>
      <w:color w:val="404040" w:themeColor="text1" w:themeTint="BF"/>
    </w:rPr>
  </w:style>
  <w:style w:type="character" w:styleId="Intensievebenadrukking">
    <w:name w:val="Intense Emphasis"/>
    <w:basedOn w:val="Standaardalinea-lettertype"/>
    <w:uiPriority w:val="21"/>
    <w:rsid w:val="00AC30B3"/>
    <w:rPr>
      <w:b w:val="0"/>
      <w:bCs w:val="0"/>
      <w:i/>
      <w:iCs/>
      <w:color w:val="4472C4" w:themeColor="accent1"/>
    </w:rPr>
  </w:style>
  <w:style w:type="character" w:styleId="Subtieleverwijzing">
    <w:name w:val="Subtle Reference"/>
    <w:basedOn w:val="standaardSChar"/>
    <w:uiPriority w:val="31"/>
    <w:qFormat/>
    <w:rsid w:val="00AC30B3"/>
    <w:rPr>
      <w:rFonts w:ascii="Open Sans" w:hAnsi="Open Sans" w:cs="Open Sans"/>
      <w:smallCaps/>
      <w:color w:val="404040" w:themeColor="text1" w:themeTint="BF"/>
      <w:u w:val="single" w:color="7F7F7F" w:themeColor="text1" w:themeTint="80"/>
    </w:rPr>
  </w:style>
  <w:style w:type="character" w:styleId="Intensieveverwijzing">
    <w:name w:val="Intense Reference"/>
    <w:basedOn w:val="Standaardalinea-lettertype"/>
    <w:uiPriority w:val="32"/>
    <w:rsid w:val="00AC30B3"/>
    <w:rPr>
      <w:b/>
      <w:bCs/>
      <w:smallCaps/>
      <w:color w:val="4472C4" w:themeColor="accent1"/>
      <w:spacing w:val="5"/>
      <w:u w:val="single"/>
    </w:rPr>
  </w:style>
  <w:style w:type="character" w:styleId="Titelvanboek">
    <w:name w:val="Book Title"/>
    <w:basedOn w:val="Standaardalinea-lettertype"/>
    <w:uiPriority w:val="33"/>
    <w:rsid w:val="00AC30B3"/>
    <w:rPr>
      <w:b/>
      <w:bCs/>
      <w:smallCaps/>
    </w:rPr>
  </w:style>
  <w:style w:type="paragraph" w:styleId="Kopvaninhoudsopgave">
    <w:name w:val="TOC Heading"/>
    <w:basedOn w:val="KOP1S"/>
    <w:next w:val="Standaard"/>
    <w:uiPriority w:val="39"/>
    <w:unhideWhenUsed/>
    <w:qFormat/>
    <w:rsid w:val="00AC30B3"/>
    <w:pPr>
      <w:outlineLvl w:val="9"/>
    </w:pPr>
  </w:style>
  <w:style w:type="paragraph" w:styleId="Inhopg1">
    <w:name w:val="toc 1"/>
    <w:basedOn w:val="Standaard"/>
    <w:next w:val="Standaard"/>
    <w:autoRedefine/>
    <w:uiPriority w:val="39"/>
    <w:unhideWhenUsed/>
    <w:rsid w:val="0094320E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94320E"/>
    <w:rPr>
      <w:color w:val="0563C1" w:themeColor="hyperlink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723BCA"/>
    <w:pPr>
      <w:spacing w:after="100"/>
      <w:ind w:left="220"/>
    </w:pPr>
  </w:style>
  <w:style w:type="paragraph" w:customStyle="1" w:styleId="KOP1S">
    <w:name w:val="KOP1 S"/>
    <w:basedOn w:val="Kop1"/>
    <w:next w:val="standaardS"/>
    <w:link w:val="KOP1SChar"/>
    <w:qFormat/>
    <w:rsid w:val="00C557C3"/>
    <w:rPr>
      <w:color w:val="385623" w:themeColor="accent6" w:themeShade="80"/>
      <w:sz w:val="32"/>
      <w:szCs w:val="36"/>
    </w:rPr>
  </w:style>
  <w:style w:type="paragraph" w:customStyle="1" w:styleId="KOP2S">
    <w:name w:val="KOP2 S"/>
    <w:basedOn w:val="Kop2"/>
    <w:next w:val="standaardS"/>
    <w:link w:val="KOP2SChar"/>
    <w:qFormat/>
    <w:rsid w:val="00C557C3"/>
    <w:rPr>
      <w:rFonts w:ascii="Arial" w:hAnsi="Arial" w:cs="Open Sans"/>
      <w:b/>
      <w:color w:val="385623" w:themeColor="accent6" w:themeShade="80"/>
    </w:rPr>
  </w:style>
  <w:style w:type="character" w:customStyle="1" w:styleId="KOP1SChar">
    <w:name w:val="KOP1 S Char"/>
    <w:basedOn w:val="Kop1Char"/>
    <w:link w:val="KOP1S"/>
    <w:rsid w:val="00C557C3"/>
    <w:rPr>
      <w:rFonts w:ascii="Arial" w:hAnsi="Arial" w:cs="Open Sans"/>
      <w:color w:val="385623" w:themeColor="accent6" w:themeShade="80"/>
      <w:sz w:val="32"/>
      <w:szCs w:val="36"/>
    </w:rPr>
  </w:style>
  <w:style w:type="paragraph" w:customStyle="1" w:styleId="standaardS">
    <w:name w:val="standaard S"/>
    <w:basedOn w:val="Standaard"/>
    <w:link w:val="standaardSChar"/>
    <w:qFormat/>
    <w:rsid w:val="007A36EE"/>
    <w:rPr>
      <w:rFonts w:ascii="Arial" w:hAnsi="Arial" w:cs="Open Sans"/>
      <w:color w:val="000000" w:themeColor="text1"/>
    </w:rPr>
  </w:style>
  <w:style w:type="character" w:customStyle="1" w:styleId="KOP2SChar">
    <w:name w:val="KOP2 S Char"/>
    <w:basedOn w:val="Kop2Char"/>
    <w:link w:val="KOP2S"/>
    <w:rsid w:val="00C557C3"/>
    <w:rPr>
      <w:rFonts w:ascii="Arial" w:eastAsiaTheme="majorEastAsia" w:hAnsi="Arial" w:cs="Open Sans"/>
      <w:b/>
      <w:color w:val="385623" w:themeColor="accent6" w:themeShade="80"/>
      <w:sz w:val="28"/>
      <w:szCs w:val="28"/>
    </w:rPr>
  </w:style>
  <w:style w:type="paragraph" w:customStyle="1" w:styleId="KOP3S">
    <w:name w:val="KOP3 S"/>
    <w:basedOn w:val="KOP1S"/>
    <w:next w:val="standaardS"/>
    <w:link w:val="KOP3SChar"/>
    <w:qFormat/>
    <w:rsid w:val="00F97F68"/>
    <w:rPr>
      <w:b/>
      <w:bCs/>
      <w:sz w:val="24"/>
      <w:szCs w:val="24"/>
    </w:rPr>
  </w:style>
  <w:style w:type="character" w:customStyle="1" w:styleId="standaardSChar">
    <w:name w:val="standaard S Char"/>
    <w:basedOn w:val="Standaardalinea-lettertype"/>
    <w:link w:val="standaardS"/>
    <w:rsid w:val="007A36EE"/>
    <w:rPr>
      <w:rFonts w:ascii="Arial" w:hAnsi="Arial" w:cs="Open Sans"/>
      <w:color w:val="000000" w:themeColor="text1"/>
    </w:rPr>
  </w:style>
  <w:style w:type="paragraph" w:customStyle="1" w:styleId="CellHeading">
    <w:name w:val="CellHeading"/>
    <w:rsid w:val="001B6AD0"/>
    <w:pPr>
      <w:spacing w:line="280" w:lineRule="exact"/>
    </w:pPr>
    <w:rPr>
      <w:rFonts w:ascii="Arial" w:eastAsiaTheme="minorHAnsi" w:hAnsi="Arial"/>
      <w:b/>
      <w:color w:val="000000"/>
    </w:rPr>
  </w:style>
  <w:style w:type="character" w:customStyle="1" w:styleId="KOP3SChar">
    <w:name w:val="KOP3 S Char"/>
    <w:basedOn w:val="KOP2SChar"/>
    <w:link w:val="KOP3S"/>
    <w:rsid w:val="00F97F68"/>
    <w:rPr>
      <w:rFonts w:ascii="Arial" w:eastAsiaTheme="majorEastAsia" w:hAnsi="Arial" w:cs="Open Sans"/>
      <w:b/>
      <w:bCs/>
      <w:color w:val="385623" w:themeColor="accent6" w:themeShade="80"/>
      <w:sz w:val="24"/>
      <w:szCs w:val="24"/>
    </w:rPr>
  </w:style>
  <w:style w:type="character" w:customStyle="1" w:styleId="CellTextinTable">
    <w:name w:val="CellText in Table"/>
    <w:basedOn w:val="Standaardalinea-lettertype"/>
    <w:rsid w:val="001B6AD0"/>
    <w:rPr>
      <w:sz w:val="16"/>
    </w:rPr>
  </w:style>
  <w:style w:type="paragraph" w:customStyle="1" w:styleId="Body">
    <w:name w:val="Body"/>
    <w:basedOn w:val="Standaard"/>
    <w:link w:val="BodyChar1"/>
    <w:autoRedefine/>
    <w:qFormat/>
    <w:rsid w:val="00753506"/>
    <w:pPr>
      <w:spacing w:before="240"/>
    </w:pPr>
    <w:rPr>
      <w:rFonts w:eastAsiaTheme="minorHAnsi"/>
    </w:rPr>
  </w:style>
  <w:style w:type="character" w:customStyle="1" w:styleId="BodyChar1">
    <w:name w:val="Body Char1"/>
    <w:link w:val="Body"/>
    <w:rsid w:val="00753506"/>
    <w:rPr>
      <w:rFonts w:eastAsiaTheme="minorHAnsi"/>
    </w:rPr>
  </w:style>
  <w:style w:type="paragraph" w:customStyle="1" w:styleId="BijschriftTabel">
    <w:name w:val="Bijschrift Tabel"/>
    <w:basedOn w:val="Bijschrift"/>
    <w:next w:val="standaardS"/>
    <w:autoRedefine/>
    <w:qFormat/>
    <w:rsid w:val="00ED4C9A"/>
    <w:pPr>
      <w:tabs>
        <w:tab w:val="left" w:pos="1418"/>
      </w:tabs>
      <w:spacing w:after="0"/>
    </w:pPr>
    <w:rPr>
      <w:rFonts w:eastAsiaTheme="minorHAnsi"/>
      <w:b/>
      <w:bCs/>
      <w:i/>
      <w:iCs/>
      <w:smallCaps/>
      <w:color w:val="44546A" w:themeColor="text2"/>
      <w:sz w:val="18"/>
      <w:szCs w:val="18"/>
    </w:rPr>
  </w:style>
  <w:style w:type="paragraph" w:customStyle="1" w:styleId="CellBody">
    <w:name w:val="CellBody"/>
    <w:next w:val="Standaard"/>
    <w:autoRedefine/>
    <w:rsid w:val="00753506"/>
    <w:pPr>
      <w:spacing w:line="259" w:lineRule="exact"/>
    </w:pPr>
    <w:rPr>
      <w:rFonts w:ascii="Arial" w:eastAsiaTheme="minorHAnsi" w:hAnsi="Arial"/>
      <w:color w:val="000000"/>
      <w:sz w:val="18"/>
    </w:rPr>
  </w:style>
  <w:style w:type="paragraph" w:styleId="Lijstalinea">
    <w:name w:val="List Paragraph"/>
    <w:basedOn w:val="standaardS"/>
    <w:uiPriority w:val="34"/>
    <w:qFormat/>
    <w:rsid w:val="00753506"/>
    <w:pPr>
      <w:ind w:left="720"/>
      <w:contextualSpacing/>
    </w:pPr>
  </w:style>
  <w:style w:type="character" w:customStyle="1" w:styleId="BijschriftChar">
    <w:name w:val="Bijschrift Char"/>
    <w:aliases w:val="Bijschrift Figure Char"/>
    <w:link w:val="Bijschrift"/>
    <w:uiPriority w:val="35"/>
    <w:rsid w:val="008D247A"/>
    <w:rPr>
      <w:rFonts w:ascii="Arial" w:hAnsi="Arial" w:cs="Open Sans"/>
      <w:color w:val="538135" w:themeColor="accent6" w:themeShade="BF"/>
    </w:rPr>
  </w:style>
  <w:style w:type="paragraph" w:customStyle="1" w:styleId="Genummerdelijst">
    <w:name w:val="Genummerde lijst"/>
    <w:basedOn w:val="Lijstopsomteken"/>
    <w:autoRedefine/>
    <w:qFormat/>
    <w:rsid w:val="00ED4C9A"/>
    <w:pPr>
      <w:tabs>
        <w:tab w:val="left" w:pos="2268"/>
      </w:tabs>
      <w:spacing w:line="260" w:lineRule="atLeast"/>
      <w:contextualSpacing w:val="0"/>
    </w:pPr>
    <w:rPr>
      <w:rFonts w:eastAsiaTheme="minorHAnsi"/>
    </w:rPr>
  </w:style>
  <w:style w:type="paragraph" w:styleId="Lijstopsomteken">
    <w:name w:val="List Bullet"/>
    <w:basedOn w:val="Standaard"/>
    <w:uiPriority w:val="99"/>
    <w:semiHidden/>
    <w:unhideWhenUsed/>
    <w:rsid w:val="00ED4C9A"/>
    <w:pPr>
      <w:ind w:left="1040" w:hanging="360"/>
      <w:contextualSpacing/>
    </w:pPr>
  </w:style>
  <w:style w:type="paragraph" w:customStyle="1" w:styleId="KOP4S">
    <w:name w:val="KOP4 S"/>
    <w:next w:val="standaardS"/>
    <w:link w:val="KOP4SChar"/>
    <w:qFormat/>
    <w:rsid w:val="00E80E9B"/>
    <w:rPr>
      <w:rFonts w:ascii="Arial" w:eastAsiaTheme="majorEastAsia" w:hAnsi="Arial" w:cstheme="majorBidi"/>
      <w:i/>
      <w:iCs/>
      <w:color w:val="385623" w:themeColor="accent6" w:themeShade="80"/>
      <w:sz w:val="24"/>
      <w:szCs w:val="25"/>
    </w:rPr>
  </w:style>
  <w:style w:type="character" w:customStyle="1" w:styleId="KOP4SChar">
    <w:name w:val="KOP4 S Char"/>
    <w:basedOn w:val="Standaardalinea-lettertype"/>
    <w:link w:val="KOP4S"/>
    <w:rsid w:val="00E80E9B"/>
    <w:rPr>
      <w:rFonts w:ascii="Arial" w:eastAsiaTheme="majorEastAsia" w:hAnsi="Arial" w:cstheme="majorBidi"/>
      <w:i/>
      <w:iCs/>
      <w:color w:val="385623" w:themeColor="accent6" w:themeShade="80"/>
      <w:sz w:val="24"/>
      <w:szCs w:val="25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7A3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7A36E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6.png"/><Relationship Id="rId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ranklin\Documents\ANYWI\scratch\Scratch%20QMS\template%20scratch%20qms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6DBE1D-1A5E-4916-983D-BF17F2857A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scratch qms.dotx</Template>
  <TotalTime>2236</TotalTime>
  <Pages>1</Pages>
  <Words>1476</Words>
  <Characters>8415</Characters>
  <Application>Microsoft Office Word</Application>
  <DocSecurity>0</DocSecurity>
  <Lines>70</Lines>
  <Paragraphs>19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selgert</dc:creator>
  <cp:keywords/>
  <dc:description/>
  <cp:lastModifiedBy>franklin selgert</cp:lastModifiedBy>
  <cp:revision>2</cp:revision>
  <cp:lastPrinted>2020-02-19T11:42:00Z</cp:lastPrinted>
  <dcterms:created xsi:type="dcterms:W3CDTF">2020-02-17T11:29:00Z</dcterms:created>
  <dcterms:modified xsi:type="dcterms:W3CDTF">2020-03-02T18:13:00Z</dcterms:modified>
</cp:coreProperties>
</file>